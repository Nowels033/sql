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DA3" w:rsidRPr="00F75937" w:rsidRDefault="00F75937">
      <w:pPr>
        <w:rPr>
          <w:b/>
          <w:sz w:val="32"/>
        </w:rPr>
      </w:pPr>
      <w:r w:rsidRPr="00F75937">
        <w:rPr>
          <w:b/>
          <w:sz w:val="32"/>
        </w:rPr>
        <w:t>TABLA DE JARDINERIA: CREACION DE TABLA E INSERCION DE DATOS</w:t>
      </w:r>
    </w:p>
    <w:p w:rsidR="00F75937" w:rsidRDefault="00F75937" w:rsidP="00F75937">
      <w:r>
        <w:t>DROP DATABASE IF EXISTS jardineria;</w:t>
      </w:r>
    </w:p>
    <w:p w:rsidR="00F75937" w:rsidRDefault="00F75937" w:rsidP="00F75937">
      <w:r>
        <w:t>CREATE DATABASE jardineria CHARACTER SET utf8mb4;</w:t>
      </w:r>
      <w:bookmarkStart w:id="0" w:name="_GoBack"/>
      <w:bookmarkEnd w:id="0"/>
    </w:p>
    <w:p w:rsidR="00F75937" w:rsidRDefault="00F75937" w:rsidP="00F75937">
      <w:r>
        <w:t>USE jardineria;</w:t>
      </w:r>
    </w:p>
    <w:p w:rsidR="00F75937" w:rsidRDefault="00F75937" w:rsidP="00F75937"/>
    <w:p w:rsidR="00F75937" w:rsidRDefault="00F75937" w:rsidP="00F75937">
      <w:r>
        <w:t>CREATE TABLE oficina (</w:t>
      </w:r>
    </w:p>
    <w:p w:rsidR="00F75937" w:rsidRDefault="00F75937" w:rsidP="00F75937">
      <w:r>
        <w:t xml:space="preserve">  codigo_oficina VARCHAR(10) NOT NULL,</w:t>
      </w:r>
    </w:p>
    <w:p w:rsidR="00F75937" w:rsidRDefault="00F75937" w:rsidP="00F75937">
      <w:r>
        <w:t xml:space="preserve">  ciudad VARCHAR(30) NOT NULL,</w:t>
      </w:r>
    </w:p>
    <w:p w:rsidR="00F75937" w:rsidRDefault="00F75937" w:rsidP="00F75937">
      <w:r>
        <w:t xml:space="preserve">  pais VARCHAR(50) NOT NULL,</w:t>
      </w:r>
    </w:p>
    <w:p w:rsidR="00F75937" w:rsidRDefault="00F75937" w:rsidP="00F75937">
      <w:r>
        <w:t xml:space="preserve">  region VARCHAR(50) DEFAULT NULL,</w:t>
      </w:r>
    </w:p>
    <w:p w:rsidR="00F75937" w:rsidRDefault="00F75937" w:rsidP="00F75937">
      <w:r>
        <w:t xml:space="preserve">  codigo_postal VARCHAR(10) NOT NULL,</w:t>
      </w:r>
    </w:p>
    <w:p w:rsidR="00F75937" w:rsidRDefault="00F75937" w:rsidP="00F75937">
      <w:r>
        <w:t xml:space="preserve">  telefono VARCHAR(20) NOT NULL,</w:t>
      </w:r>
    </w:p>
    <w:p w:rsidR="00F75937" w:rsidRDefault="00F75937" w:rsidP="00F75937">
      <w:r>
        <w:t xml:space="preserve">  linea_direccion1 VARCHAR(50) NOT NULL,</w:t>
      </w:r>
    </w:p>
    <w:p w:rsidR="00F75937" w:rsidRDefault="00F75937" w:rsidP="00F75937">
      <w:r>
        <w:t xml:space="preserve">  linea_direccion2 VARCHAR(50) DEFAULT NULL,</w:t>
      </w:r>
    </w:p>
    <w:p w:rsidR="00F75937" w:rsidRDefault="00F75937" w:rsidP="00F75937">
      <w:r>
        <w:t xml:space="preserve">  PRIMARY KEY (codigo_oficina)</w:t>
      </w:r>
    </w:p>
    <w:p w:rsidR="00F75937" w:rsidRDefault="00F75937" w:rsidP="00F75937">
      <w:r>
        <w:t>);</w:t>
      </w:r>
    </w:p>
    <w:p w:rsidR="00F75937" w:rsidRDefault="00F75937" w:rsidP="00F75937"/>
    <w:p w:rsidR="00F75937" w:rsidRDefault="00F75937" w:rsidP="00F75937">
      <w:r>
        <w:t>CREATE TABLE empleado (</w:t>
      </w:r>
    </w:p>
    <w:p w:rsidR="00F75937" w:rsidRDefault="00F75937" w:rsidP="00F75937">
      <w:r>
        <w:t xml:space="preserve">  codigo_empleado INTEGER NOT NULL,</w:t>
      </w:r>
    </w:p>
    <w:p w:rsidR="00F75937" w:rsidRDefault="00F75937" w:rsidP="00F75937">
      <w:r>
        <w:t xml:space="preserve">  nombre VARCHAR(50) NOT NULL,</w:t>
      </w:r>
    </w:p>
    <w:p w:rsidR="00F75937" w:rsidRDefault="00F75937" w:rsidP="00F75937">
      <w:r>
        <w:t xml:space="preserve">  apellido1 VARCHAR(50) NOT NULL,</w:t>
      </w:r>
    </w:p>
    <w:p w:rsidR="00F75937" w:rsidRDefault="00F75937" w:rsidP="00F75937">
      <w:r>
        <w:t xml:space="preserve">  apellido2 VARCHAR(50) DEFAULT NULL,</w:t>
      </w:r>
    </w:p>
    <w:p w:rsidR="00F75937" w:rsidRDefault="00F75937" w:rsidP="00F75937">
      <w:r>
        <w:t xml:space="preserve">  extension VARCHAR(10) NOT NULL,</w:t>
      </w:r>
    </w:p>
    <w:p w:rsidR="00F75937" w:rsidRDefault="00F75937" w:rsidP="00F75937">
      <w:r>
        <w:t xml:space="preserve">  email VARCHAR(100) NOT NULL,</w:t>
      </w:r>
    </w:p>
    <w:p w:rsidR="00F75937" w:rsidRDefault="00F75937" w:rsidP="00F75937">
      <w:r>
        <w:t xml:space="preserve">  codigo_oficina VARCHAR(10) NOT NULL,</w:t>
      </w:r>
    </w:p>
    <w:p w:rsidR="00F75937" w:rsidRDefault="00F75937" w:rsidP="00F75937">
      <w:r>
        <w:t xml:space="preserve">  codigo_jefe INTEGER DEFAULT NULL,</w:t>
      </w:r>
    </w:p>
    <w:p w:rsidR="00F75937" w:rsidRDefault="00F75937" w:rsidP="00F75937">
      <w:r>
        <w:t xml:space="preserve">  puesto VARCHAR(50) DEFAULT NULL,</w:t>
      </w:r>
    </w:p>
    <w:p w:rsidR="00F75937" w:rsidRDefault="00F75937" w:rsidP="00F75937">
      <w:r>
        <w:t xml:space="preserve">  PRIMARY KEY (codigo_empleado),</w:t>
      </w:r>
    </w:p>
    <w:p w:rsidR="00F75937" w:rsidRDefault="00F75937" w:rsidP="00F75937">
      <w:r>
        <w:t xml:space="preserve">  FOREIGN KEY (codigo_oficina) REFERENCES oficina (codigo_oficina),</w:t>
      </w:r>
    </w:p>
    <w:p w:rsidR="00F75937" w:rsidRDefault="00F75937" w:rsidP="00F75937">
      <w:r>
        <w:t xml:space="preserve">  FOREIGN KEY (codigo_jefe) REFERENCES empleado (codigo_empleado)</w:t>
      </w:r>
    </w:p>
    <w:p w:rsidR="00F75937" w:rsidRDefault="00F75937" w:rsidP="00F75937">
      <w:r>
        <w:lastRenderedPageBreak/>
        <w:t>);</w:t>
      </w:r>
    </w:p>
    <w:p w:rsidR="00F75937" w:rsidRDefault="00F75937" w:rsidP="00F75937"/>
    <w:p w:rsidR="00F75937" w:rsidRDefault="00F75937" w:rsidP="00F75937">
      <w:r>
        <w:t>CREATE TABLE gama_producto (</w:t>
      </w:r>
    </w:p>
    <w:p w:rsidR="00F75937" w:rsidRDefault="00F75937" w:rsidP="00F75937">
      <w:r>
        <w:t xml:space="preserve">  gama VARCHAR(50) NOT NULL,</w:t>
      </w:r>
    </w:p>
    <w:p w:rsidR="00F75937" w:rsidRDefault="00F75937" w:rsidP="00F75937">
      <w:r>
        <w:t xml:space="preserve">  descripcion_texto TEXT,</w:t>
      </w:r>
    </w:p>
    <w:p w:rsidR="00F75937" w:rsidRDefault="00F75937" w:rsidP="00F75937">
      <w:r>
        <w:t xml:space="preserve">  descripcion_html TEXT,</w:t>
      </w:r>
    </w:p>
    <w:p w:rsidR="00F75937" w:rsidRDefault="00F75937" w:rsidP="00F75937">
      <w:r>
        <w:t xml:space="preserve">  imagen VARCHAR(256),</w:t>
      </w:r>
    </w:p>
    <w:p w:rsidR="00F75937" w:rsidRDefault="00F75937" w:rsidP="00F75937">
      <w:r>
        <w:t xml:space="preserve">  PRIMARY KEY (gama)</w:t>
      </w:r>
    </w:p>
    <w:p w:rsidR="00F75937" w:rsidRDefault="00F75937" w:rsidP="00F75937">
      <w:r>
        <w:t>);</w:t>
      </w:r>
    </w:p>
    <w:p w:rsidR="00F75937" w:rsidRDefault="00F75937" w:rsidP="00F75937"/>
    <w:p w:rsidR="00F75937" w:rsidRDefault="00F75937" w:rsidP="00F75937">
      <w:r>
        <w:t>CREATE TABLE cliente (</w:t>
      </w:r>
    </w:p>
    <w:p w:rsidR="00F75937" w:rsidRDefault="00F75937" w:rsidP="00F75937">
      <w:r>
        <w:t xml:space="preserve">  codigo_cliente INTEGER NOT NULL,</w:t>
      </w:r>
    </w:p>
    <w:p w:rsidR="00F75937" w:rsidRDefault="00F75937" w:rsidP="00F75937">
      <w:r>
        <w:t xml:space="preserve">  nombre_cliente VARCHAR(50) NOT NULL,</w:t>
      </w:r>
    </w:p>
    <w:p w:rsidR="00F75937" w:rsidRDefault="00F75937" w:rsidP="00F75937">
      <w:r>
        <w:t xml:space="preserve">  nombre_contacto VARCHAR(30) DEFAULT NULL,</w:t>
      </w:r>
    </w:p>
    <w:p w:rsidR="00F75937" w:rsidRDefault="00F75937" w:rsidP="00F75937">
      <w:r>
        <w:t xml:space="preserve">  apellido_contacto VARCHAR(30) DEFAULT NULL,</w:t>
      </w:r>
    </w:p>
    <w:p w:rsidR="00F75937" w:rsidRDefault="00F75937" w:rsidP="00F75937">
      <w:r>
        <w:t xml:space="preserve">  telefono VARCHAR(15) NOT NULL,</w:t>
      </w:r>
    </w:p>
    <w:p w:rsidR="00F75937" w:rsidRDefault="00F75937" w:rsidP="00F75937">
      <w:r>
        <w:t xml:space="preserve">  fax VARCHAR(15) NOT NULL,</w:t>
      </w:r>
    </w:p>
    <w:p w:rsidR="00F75937" w:rsidRDefault="00F75937" w:rsidP="00F75937">
      <w:r>
        <w:t xml:space="preserve">  linea_direccion1 VARCHAR(50) NOT NULL,</w:t>
      </w:r>
    </w:p>
    <w:p w:rsidR="00F75937" w:rsidRDefault="00F75937" w:rsidP="00F75937">
      <w:r>
        <w:t xml:space="preserve">  linea_direccion2 VARCHAR(50) DEFAULT NULL,</w:t>
      </w:r>
    </w:p>
    <w:p w:rsidR="00F75937" w:rsidRDefault="00F75937" w:rsidP="00F75937">
      <w:r>
        <w:t xml:space="preserve">  ciudad VARCHAR(50) NOT NULL,</w:t>
      </w:r>
    </w:p>
    <w:p w:rsidR="00F75937" w:rsidRDefault="00F75937" w:rsidP="00F75937">
      <w:r>
        <w:t xml:space="preserve">  region VARCHAR(50) DEFAULT NULL,</w:t>
      </w:r>
    </w:p>
    <w:p w:rsidR="00F75937" w:rsidRDefault="00F75937" w:rsidP="00F75937">
      <w:r>
        <w:t xml:space="preserve">  pais VARCHAR(50) DEFAULT NULL,</w:t>
      </w:r>
    </w:p>
    <w:p w:rsidR="00F75937" w:rsidRDefault="00F75937" w:rsidP="00F75937">
      <w:r>
        <w:t xml:space="preserve">  codigo_postal VARCHAR(10) DEFAULT NULL,</w:t>
      </w:r>
    </w:p>
    <w:p w:rsidR="00F75937" w:rsidRDefault="00F75937" w:rsidP="00F75937">
      <w:r>
        <w:t xml:space="preserve">  codigo_empleado_rep_ventas INTEGER DEFAULT NULL,</w:t>
      </w:r>
    </w:p>
    <w:p w:rsidR="00F75937" w:rsidRDefault="00F75937" w:rsidP="00F75937">
      <w:r>
        <w:t xml:space="preserve">  limite_credito NUMERIC(15,2) DEFAULT NULL,</w:t>
      </w:r>
    </w:p>
    <w:p w:rsidR="00F75937" w:rsidRDefault="00F75937" w:rsidP="00F75937">
      <w:r>
        <w:t xml:space="preserve">  PRIMARY KEY (codigo_cliente),</w:t>
      </w:r>
    </w:p>
    <w:p w:rsidR="00F75937" w:rsidRDefault="00F75937" w:rsidP="00F75937">
      <w:r>
        <w:t xml:space="preserve">  FOREIGN KEY (codigo_empleado_rep_ventas) REFERENCES empleado (codigo_empleado)</w:t>
      </w:r>
    </w:p>
    <w:p w:rsidR="00F75937" w:rsidRDefault="00F75937" w:rsidP="00F75937">
      <w:r>
        <w:t>);</w:t>
      </w:r>
    </w:p>
    <w:p w:rsidR="00F75937" w:rsidRDefault="00F75937" w:rsidP="00F75937"/>
    <w:p w:rsidR="00F75937" w:rsidRDefault="00F75937" w:rsidP="00F75937">
      <w:r>
        <w:t>CREATE TABLE pedido (</w:t>
      </w:r>
    </w:p>
    <w:p w:rsidR="00F75937" w:rsidRDefault="00F75937" w:rsidP="00F75937">
      <w:r>
        <w:lastRenderedPageBreak/>
        <w:t xml:space="preserve">  codigo_pedido INTEGER NOT NULL,</w:t>
      </w:r>
    </w:p>
    <w:p w:rsidR="00F75937" w:rsidRDefault="00F75937" w:rsidP="00F75937">
      <w:r>
        <w:t xml:space="preserve">  fecha_pedido date NOT NULL,</w:t>
      </w:r>
    </w:p>
    <w:p w:rsidR="00F75937" w:rsidRDefault="00F75937" w:rsidP="00F75937">
      <w:r>
        <w:t xml:space="preserve">  fecha_esperada date NOT NULL,</w:t>
      </w:r>
    </w:p>
    <w:p w:rsidR="00F75937" w:rsidRDefault="00F75937" w:rsidP="00F75937">
      <w:r>
        <w:t xml:space="preserve">  fecha_entrega date DEFAULT NULL,</w:t>
      </w:r>
    </w:p>
    <w:p w:rsidR="00F75937" w:rsidRDefault="00F75937" w:rsidP="00F75937">
      <w:r>
        <w:t xml:space="preserve">  estado VARCHAR(15) NOT NULL,</w:t>
      </w:r>
    </w:p>
    <w:p w:rsidR="00F75937" w:rsidRDefault="00F75937" w:rsidP="00F75937">
      <w:r>
        <w:t xml:space="preserve">  comentarios TEXT,</w:t>
      </w:r>
    </w:p>
    <w:p w:rsidR="00F75937" w:rsidRDefault="00F75937" w:rsidP="00F75937">
      <w:r>
        <w:t xml:space="preserve">  codigo_cliente INTEGER NOT NULL,</w:t>
      </w:r>
    </w:p>
    <w:p w:rsidR="00F75937" w:rsidRDefault="00F75937" w:rsidP="00F75937">
      <w:r>
        <w:t xml:space="preserve">  PRIMARY KEY (codigo_pedido),</w:t>
      </w:r>
    </w:p>
    <w:p w:rsidR="00F75937" w:rsidRDefault="00F75937" w:rsidP="00F75937">
      <w:r>
        <w:t xml:space="preserve">  FOREIGN KEY (codigo_cliente) REFERENCES cliente (codigo_cliente)</w:t>
      </w:r>
    </w:p>
    <w:p w:rsidR="00F75937" w:rsidRDefault="00F75937" w:rsidP="00F75937">
      <w:r>
        <w:t>);</w:t>
      </w:r>
    </w:p>
    <w:p w:rsidR="00F75937" w:rsidRDefault="00F75937" w:rsidP="00F75937"/>
    <w:p w:rsidR="00F75937" w:rsidRDefault="00F75937" w:rsidP="00F75937">
      <w:r>
        <w:t>CREATE TABLE producto (</w:t>
      </w:r>
    </w:p>
    <w:p w:rsidR="00F75937" w:rsidRDefault="00F75937" w:rsidP="00F75937">
      <w:r>
        <w:t xml:space="preserve">  codigo_producto VARCHAR(15) NOT NULL,</w:t>
      </w:r>
    </w:p>
    <w:p w:rsidR="00F75937" w:rsidRDefault="00F75937" w:rsidP="00F75937">
      <w:r>
        <w:t xml:space="preserve">  nombre VARCHAR(70) NOT NULL,</w:t>
      </w:r>
    </w:p>
    <w:p w:rsidR="00F75937" w:rsidRDefault="00F75937" w:rsidP="00F75937">
      <w:r>
        <w:t xml:space="preserve">  gama VARCHAR(50) NOT NULL,</w:t>
      </w:r>
    </w:p>
    <w:p w:rsidR="00F75937" w:rsidRDefault="00F75937" w:rsidP="00F75937">
      <w:r>
        <w:t xml:space="preserve">  dimensiones VARCHAR(25) NULL,</w:t>
      </w:r>
    </w:p>
    <w:p w:rsidR="00F75937" w:rsidRDefault="00F75937" w:rsidP="00F75937">
      <w:r>
        <w:t xml:space="preserve">  proveedor VARCHAR(50) DEFAULT NULL,</w:t>
      </w:r>
    </w:p>
    <w:p w:rsidR="00F75937" w:rsidRDefault="00F75937" w:rsidP="00F75937">
      <w:r>
        <w:t xml:space="preserve">  descripcion text NULL,</w:t>
      </w:r>
    </w:p>
    <w:p w:rsidR="00F75937" w:rsidRDefault="00F75937" w:rsidP="00F75937">
      <w:r>
        <w:t xml:space="preserve">  cantidad_en_stock SMALLINT NOT NULL,</w:t>
      </w:r>
    </w:p>
    <w:p w:rsidR="00F75937" w:rsidRDefault="00F75937" w:rsidP="00F75937">
      <w:r>
        <w:t xml:space="preserve">  precio_venta NUMERIC(15,2) NOT NULL,</w:t>
      </w:r>
    </w:p>
    <w:p w:rsidR="00F75937" w:rsidRDefault="00F75937" w:rsidP="00F75937">
      <w:r>
        <w:t xml:space="preserve">  precio_proveedor NUMERIC(15,2) DEFAULT NULL,</w:t>
      </w:r>
    </w:p>
    <w:p w:rsidR="00F75937" w:rsidRDefault="00F75937" w:rsidP="00F75937">
      <w:r>
        <w:t xml:space="preserve">  PRIMARY KEY (codigo_producto),</w:t>
      </w:r>
    </w:p>
    <w:p w:rsidR="00F75937" w:rsidRDefault="00F75937" w:rsidP="00F75937">
      <w:r>
        <w:t xml:space="preserve">  FOREIGN KEY (gama) REFERENCES gama_producto (gama)</w:t>
      </w:r>
    </w:p>
    <w:p w:rsidR="00F75937" w:rsidRDefault="00F75937" w:rsidP="00F75937">
      <w:r>
        <w:t>);</w:t>
      </w:r>
    </w:p>
    <w:p w:rsidR="00F75937" w:rsidRDefault="00F75937" w:rsidP="00F75937"/>
    <w:p w:rsidR="00F75937" w:rsidRDefault="00F75937" w:rsidP="00F75937">
      <w:r>
        <w:t>CREATE TABLE detalle_pedido (</w:t>
      </w:r>
    </w:p>
    <w:p w:rsidR="00F75937" w:rsidRDefault="00F75937" w:rsidP="00F75937">
      <w:r>
        <w:t xml:space="preserve">  codigo_pedido INTEGER NOT NULL,</w:t>
      </w:r>
    </w:p>
    <w:p w:rsidR="00F75937" w:rsidRDefault="00F75937" w:rsidP="00F75937">
      <w:r>
        <w:t xml:space="preserve">  codigo_producto VARCHAR(15) NOT NULL,</w:t>
      </w:r>
    </w:p>
    <w:p w:rsidR="00F75937" w:rsidRDefault="00F75937" w:rsidP="00F75937">
      <w:r>
        <w:t xml:space="preserve">  cantidad INTEGER NOT NULL,</w:t>
      </w:r>
    </w:p>
    <w:p w:rsidR="00F75937" w:rsidRDefault="00F75937" w:rsidP="00F75937">
      <w:r>
        <w:t xml:space="preserve">  precio_unidad NUMERIC(15,2) NOT NULL,</w:t>
      </w:r>
    </w:p>
    <w:p w:rsidR="00F75937" w:rsidRDefault="00F75937" w:rsidP="00F75937">
      <w:r>
        <w:lastRenderedPageBreak/>
        <w:t xml:space="preserve">  numero_linea SMALLINT NOT NULL,</w:t>
      </w:r>
    </w:p>
    <w:p w:rsidR="00F75937" w:rsidRDefault="00F75937" w:rsidP="00F75937">
      <w:r>
        <w:t xml:space="preserve">  PRIMARY KEY (codigo_pedido, codigo_producto),</w:t>
      </w:r>
    </w:p>
    <w:p w:rsidR="00F75937" w:rsidRDefault="00F75937" w:rsidP="00F75937">
      <w:r>
        <w:t xml:space="preserve">  FOREIGN KEY (codigo_pedido) REFERENCES pedido (codigo_pedido),</w:t>
      </w:r>
    </w:p>
    <w:p w:rsidR="00F75937" w:rsidRDefault="00F75937" w:rsidP="00F75937">
      <w:r>
        <w:t xml:space="preserve">  FOREIGN KEY (codigo_producto) REFERENCES producto (codigo_producto)</w:t>
      </w:r>
    </w:p>
    <w:p w:rsidR="00F75937" w:rsidRDefault="00F75937" w:rsidP="00F75937">
      <w:r>
        <w:t>);</w:t>
      </w:r>
    </w:p>
    <w:p w:rsidR="00F75937" w:rsidRDefault="00F75937" w:rsidP="00F75937"/>
    <w:p w:rsidR="00F75937" w:rsidRDefault="00F75937" w:rsidP="00F75937">
      <w:r>
        <w:t>CREATE TABLE pago (</w:t>
      </w:r>
    </w:p>
    <w:p w:rsidR="00F75937" w:rsidRDefault="00F75937" w:rsidP="00F75937">
      <w:r>
        <w:t xml:space="preserve">  codigo_cliente INTEGER NOT NULL,</w:t>
      </w:r>
    </w:p>
    <w:p w:rsidR="00F75937" w:rsidRDefault="00F75937" w:rsidP="00F75937">
      <w:r>
        <w:t xml:space="preserve">  forma_pago VARCHAR(40) NOT NULL,</w:t>
      </w:r>
    </w:p>
    <w:p w:rsidR="00F75937" w:rsidRDefault="00F75937" w:rsidP="00F75937">
      <w:r>
        <w:t xml:space="preserve">  id_transaccion VARCHAR(50) NOT NULL,</w:t>
      </w:r>
    </w:p>
    <w:p w:rsidR="00F75937" w:rsidRDefault="00F75937" w:rsidP="00F75937">
      <w:r>
        <w:t xml:space="preserve">  fecha_pago date NOT NULL,</w:t>
      </w:r>
    </w:p>
    <w:p w:rsidR="00F75937" w:rsidRDefault="00F75937" w:rsidP="00F75937">
      <w:r>
        <w:t xml:space="preserve">  total NUMERIC(15,2) NOT NULL,</w:t>
      </w:r>
    </w:p>
    <w:p w:rsidR="00F75937" w:rsidRDefault="00F75937" w:rsidP="00F75937">
      <w:r>
        <w:t xml:space="preserve">  PRIMARY KEY (codigo_cliente, id_transaccion),</w:t>
      </w:r>
    </w:p>
    <w:p w:rsidR="00F75937" w:rsidRDefault="00F75937" w:rsidP="00F75937">
      <w:r>
        <w:t xml:space="preserve">  FOREIGN KEY (codigo_cliente) REFERENCES cliente (codigo_cliente)</w:t>
      </w:r>
    </w:p>
    <w:p w:rsidR="00F75937" w:rsidRDefault="00F75937" w:rsidP="00F75937">
      <w:r>
        <w:t>);</w:t>
      </w:r>
    </w:p>
    <w:p w:rsidR="00F75937" w:rsidRDefault="00F75937" w:rsidP="00F75937"/>
    <w:p w:rsidR="00F75937" w:rsidRDefault="00F75937" w:rsidP="00F75937">
      <w:r>
        <w:t>-- Datos</w:t>
      </w:r>
    </w:p>
    <w:p w:rsidR="00F75937" w:rsidRDefault="00F75937" w:rsidP="00F75937">
      <w:r>
        <w:t>INSERT INTO oficina VALUES ('BCN-ES','Barcelona','España','Barcelona','08019','+34 93 3561182','Avenida Diagonal, 38','3A escalera Derecha');</w:t>
      </w:r>
    </w:p>
    <w:p w:rsidR="00F75937" w:rsidRDefault="00F75937" w:rsidP="00F75937">
      <w:r>
        <w:t>INSERT INTO oficina VALUES ('BOS-USA','Boston','EEUU','MA','02108','+1 215 837 0825','1550 Court Place','Suite 102');</w:t>
      </w:r>
    </w:p>
    <w:p w:rsidR="00F75937" w:rsidRDefault="00F75937" w:rsidP="00F75937">
      <w:r>
        <w:t>INSERT INTO oficina VALUES ('LON-UK','Londres','Inglaterra','EMEA','EC2N 1HN','+44 20 78772041','52 Old Broad Street','Ground Floor');</w:t>
      </w:r>
    </w:p>
    <w:p w:rsidR="00F75937" w:rsidRDefault="00F75937" w:rsidP="00F75937">
      <w:r>
        <w:t>INSERT INTO oficina VALUES ('MAD-ES','Madrid','España','Madrid','28032','+34 91 7514487','Bulevar Indalecio Prieto, 32','');</w:t>
      </w:r>
    </w:p>
    <w:p w:rsidR="00F75937" w:rsidRDefault="00F75937" w:rsidP="00F75937">
      <w:r>
        <w:t>INSERT INTO oficina VALUES ('PAR-FR','Paris','Francia','EMEA','75017','+33 14 723 4404','29 Rue Jouffroy d''abbans','');</w:t>
      </w:r>
    </w:p>
    <w:p w:rsidR="00F75937" w:rsidRDefault="00F75937" w:rsidP="00F75937">
      <w:r>
        <w:t>INSERT INTO oficina VALUES ('SFC-USA','San Francisco','EEUU','CA','94080','+1 650 219 4782','100 Market Street','Suite 300');</w:t>
      </w:r>
    </w:p>
    <w:p w:rsidR="00F75937" w:rsidRDefault="00F75937" w:rsidP="00F75937">
      <w:r>
        <w:t>INSERT INTO oficina VALUES ('SYD-AU','Sydney','Australia','APAC','NSW 2010','+61 2 9264 2451','5-11 Wentworth Avenue','Floor #2');</w:t>
      </w:r>
    </w:p>
    <w:p w:rsidR="00F75937" w:rsidRDefault="00F75937" w:rsidP="00F75937">
      <w:r>
        <w:t>INSERT INTO oficina VALUES ('TAL-ES','Talavera de la Reina','España','Castilla-LaMancha','45632','+34 925 867231','Francisco Aguirre, 32','5º piso (exterior)');</w:t>
      </w:r>
    </w:p>
    <w:p w:rsidR="00F75937" w:rsidRDefault="00F75937" w:rsidP="00F75937">
      <w:r>
        <w:lastRenderedPageBreak/>
        <w:t>INSERT INTO oficina VALUES ('TOK-JP','Tokyo','Japón','Chiyoda-Ku','102-8578','+81 33 224 5000','4-1 Kioicho','');</w:t>
      </w:r>
    </w:p>
    <w:p w:rsidR="00F75937" w:rsidRDefault="00F75937" w:rsidP="00F75937"/>
    <w:p w:rsidR="00F75937" w:rsidRDefault="00F75937" w:rsidP="00F75937">
      <w:r>
        <w:t>INSERT INTO empleado VALUES (1,'Marcos','Magaña','Perez','3897','marcos@jardineria.es','TAL-ES',NULL,'Director General');</w:t>
      </w:r>
    </w:p>
    <w:p w:rsidR="00F75937" w:rsidRDefault="00F75937" w:rsidP="00F75937">
      <w:r>
        <w:t>INSERT INTO empleado VALUES (2,'Ruben','López','Martinez','2899','rlopez@jardineria.es','TAL-ES',1,'Subdirector Marketing');</w:t>
      </w:r>
    </w:p>
    <w:p w:rsidR="00F75937" w:rsidRDefault="00F75937" w:rsidP="00F75937">
      <w:r>
        <w:t>INSERT INTO empleado VALUES (3,'Alberto','Soria','Carrasco','2837','asoria@jardineria.es','TAL-ES',2,'Subdirector Ventas');</w:t>
      </w:r>
    </w:p>
    <w:p w:rsidR="00F75937" w:rsidRDefault="00F75937" w:rsidP="00F75937">
      <w:r>
        <w:t>INSERT INTO empleado VALUES (4,'Maria','Solís','Jerez','2847','msolis@jardineria.es','TAL-ES',2,'Secretaria');</w:t>
      </w:r>
    </w:p>
    <w:p w:rsidR="00F75937" w:rsidRDefault="00F75937" w:rsidP="00F75937">
      <w:r>
        <w:t>INSERT INTO empleado VALUES (5,'Felipe','Rosas','Marquez','2844','frosas@jardineria.es','TAL-ES',3,'Representante Ventas');</w:t>
      </w:r>
    </w:p>
    <w:p w:rsidR="00F75937" w:rsidRDefault="00F75937" w:rsidP="00F75937">
      <w:r>
        <w:t>INSERT INTO empleado VALUES (6,'Juan Carlos','Ortiz','Serrano','2845','cortiz@jardineria.es','TAL-ES',3,'Representante Ventas');</w:t>
      </w:r>
    </w:p>
    <w:p w:rsidR="00F75937" w:rsidRDefault="00F75937" w:rsidP="00F75937">
      <w:r>
        <w:t>INSERT INTO empleado VALUES (7,'Carlos','Soria','Jimenez','2444','csoria@jardineria.es','MAD-ES',3,'Director Oficina');</w:t>
      </w:r>
    </w:p>
    <w:p w:rsidR="00F75937" w:rsidRDefault="00F75937" w:rsidP="00F75937">
      <w:r>
        <w:t>INSERT INTO empleado VALUES (8,'Mariano','López','Murcia','2442','mlopez@jardineria.es','MAD-ES',7,'Representante Ventas');</w:t>
      </w:r>
    </w:p>
    <w:p w:rsidR="00F75937" w:rsidRDefault="00F75937" w:rsidP="00F75937">
      <w:r>
        <w:t>INSERT INTO empleado VALUES (9,'Lucio','Campoamor','Martín','2442','lcampoamor@jardineria.es','MAD-ES',7,'Representante Ventas');</w:t>
      </w:r>
    </w:p>
    <w:p w:rsidR="00F75937" w:rsidRDefault="00F75937" w:rsidP="00F75937">
      <w:r>
        <w:t>INSERT INTO empleado VALUES (10,'Hilario','Rodriguez','Huertas','2444','hrodriguez@jardineria.es','MAD-ES',7,'Representante Ventas');</w:t>
      </w:r>
    </w:p>
    <w:p w:rsidR="00F75937" w:rsidRDefault="00F75937" w:rsidP="00F75937">
      <w:r>
        <w:t>INSERT INTO empleado VALUES (11,'Emmanuel','Magaña','Perez','2518','manu@jardineria.es','BCN-ES',3,'Director Oficina');</w:t>
      </w:r>
    </w:p>
    <w:p w:rsidR="00F75937" w:rsidRDefault="00F75937" w:rsidP="00F75937">
      <w:r>
        <w:t>INSERT INTO empleado VALUES (12,'José Manuel','Martinez','De la Osa','2519','jmmart@hotmail.es','BCN-ES',11,'Representante Ventas');</w:t>
      </w:r>
    </w:p>
    <w:p w:rsidR="00F75937" w:rsidRDefault="00F75937" w:rsidP="00F75937">
      <w:r>
        <w:t>INSERT INTO empleado VALUES (13,'David','Palma','Aceituno','2519','dpalma@jardineria.es','BCN-ES',11,'Representante Ventas');</w:t>
      </w:r>
    </w:p>
    <w:p w:rsidR="00F75937" w:rsidRDefault="00F75937" w:rsidP="00F75937">
      <w:r>
        <w:t>INSERT INTO empleado VALUES (14,'Oscar','Palma','Aceituno','2519','opalma@jardineria.es','BCN-ES',11,'Representante Ventas');</w:t>
      </w:r>
    </w:p>
    <w:p w:rsidR="00F75937" w:rsidRDefault="00F75937" w:rsidP="00F75937">
      <w:r>
        <w:t>INSERT INTO empleado VALUES (15,'Francois','Fignon','','9981','ffignon@gardening.com','PAR-FR',3,'Director Oficina');</w:t>
      </w:r>
    </w:p>
    <w:p w:rsidR="00F75937" w:rsidRDefault="00F75937" w:rsidP="00F75937">
      <w:r>
        <w:t>INSERT INTO empleado VALUES (16,'Lionel','Narvaez','','9982','lnarvaez@gardening.com','PAR-FR',15,'Representante Ventas');</w:t>
      </w:r>
    </w:p>
    <w:p w:rsidR="00F75937" w:rsidRDefault="00F75937" w:rsidP="00F75937">
      <w:r>
        <w:t>INSERT INTO empleado VALUES (17,'Laurent','Serra','','9982','lserra@gardening.com','PAR-FR',15,'Representante Ventas');</w:t>
      </w:r>
    </w:p>
    <w:p w:rsidR="00F75937" w:rsidRDefault="00F75937" w:rsidP="00F75937">
      <w:r>
        <w:lastRenderedPageBreak/>
        <w:t>INSERT INTO empleado VALUES (18,'Michael','Bolton','','7454','mbolton@gardening.com','SFC-USA',3,'Director Oficina');</w:t>
      </w:r>
    </w:p>
    <w:p w:rsidR="00F75937" w:rsidRDefault="00F75937" w:rsidP="00F75937">
      <w:r>
        <w:t>INSERT INTO empleado VALUES (19,'Walter Santiago','Sanchez','Lopez','7454','wssanchez@gardening.com','SFC-USA',18,'Representante Ventas');</w:t>
      </w:r>
    </w:p>
    <w:p w:rsidR="00F75937" w:rsidRDefault="00F75937" w:rsidP="00F75937">
      <w:r>
        <w:t>INSERT INTO empleado VALUES (20,'Hilary','Washington','','7565','hwashington@gardening.com','BOS-USA',3,'Director Oficina');</w:t>
      </w:r>
    </w:p>
    <w:p w:rsidR="00F75937" w:rsidRDefault="00F75937" w:rsidP="00F75937">
      <w:r>
        <w:t>INSERT INTO empleado VALUES (21,'Marcus','Paxton','','7565','mpaxton@gardening.com','BOS-USA',20,'Representante Ventas');</w:t>
      </w:r>
    </w:p>
    <w:p w:rsidR="00F75937" w:rsidRDefault="00F75937" w:rsidP="00F75937">
      <w:r>
        <w:t>INSERT INTO empleado VALUES (22,'Lorena','Paxton','','7665','lpaxton@gardening.com','BOS-USA',20,'Representante Ventas');</w:t>
      </w:r>
    </w:p>
    <w:p w:rsidR="00F75937" w:rsidRDefault="00F75937" w:rsidP="00F75937">
      <w:r>
        <w:t>INSERT INTO empleado VALUES (23,'Nei','Nishikori','','8734','nnishikori@gardening.com','TOK-JP',3,'Director Oficina');</w:t>
      </w:r>
    </w:p>
    <w:p w:rsidR="00F75937" w:rsidRDefault="00F75937" w:rsidP="00F75937">
      <w:r>
        <w:t>INSERT INTO empleado VALUES (24,'Narumi','Riko','','8734','nriko@gardening.com','TOK-JP',23,'Representante Ventas');</w:t>
      </w:r>
    </w:p>
    <w:p w:rsidR="00F75937" w:rsidRDefault="00F75937" w:rsidP="00F75937">
      <w:r>
        <w:t>INSERT INTO empleado VALUES (25,'Takuma','Nomura','','8735','tnomura@gardening.com','TOK-JP',23,'Representante Ventas');</w:t>
      </w:r>
    </w:p>
    <w:p w:rsidR="00F75937" w:rsidRDefault="00F75937" w:rsidP="00F75937">
      <w:r>
        <w:t>INSERT INTO empleado VALUES (26,'Amy','Johnson','','3321','ajohnson@gardening.com','LON-UK',3,'Director Oficina');</w:t>
      </w:r>
    </w:p>
    <w:p w:rsidR="00F75937" w:rsidRDefault="00F75937" w:rsidP="00F75937">
      <w:r>
        <w:t>INSERT INTO empleado VALUES (27,'Larry','Westfalls','','3322','lwestfalls@gardening.com','LON-UK',26,'Representante Ventas');</w:t>
      </w:r>
    </w:p>
    <w:p w:rsidR="00F75937" w:rsidRDefault="00F75937" w:rsidP="00F75937">
      <w:r>
        <w:t>INSERT INTO empleado VALUES (28,'John','Walton','','3322','jwalton@gardening.com','LON-UK',26,'Representante Ventas');</w:t>
      </w:r>
    </w:p>
    <w:p w:rsidR="00F75937" w:rsidRDefault="00F75937" w:rsidP="00F75937">
      <w:r>
        <w:t>INSERT INTO empleado VALUES (29,'Kevin','Fallmer','','3210','kfalmer@gardening.com','SYD-AU',3,'Director Oficina');</w:t>
      </w:r>
    </w:p>
    <w:p w:rsidR="00F75937" w:rsidRDefault="00F75937" w:rsidP="00F75937">
      <w:r>
        <w:t>INSERT INTO empleado VALUES (30,'Julian','Bellinelli','','3211','jbellinelli@gardening.com','SYD-AU',29,'Representante Ventas');</w:t>
      </w:r>
    </w:p>
    <w:p w:rsidR="00F75937" w:rsidRDefault="00F75937" w:rsidP="00F75937">
      <w:r>
        <w:t>INSERT INTO empleado VALUES (31,'Mariko','Kishi','','3211','mkishi@gardening.com','SYD-AU',29,'Representante Ventas');</w:t>
      </w:r>
    </w:p>
    <w:p w:rsidR="00F75937" w:rsidRDefault="00F75937" w:rsidP="00F75937"/>
    <w:p w:rsidR="00F75937" w:rsidRDefault="00F75937" w:rsidP="00F75937">
      <w:r>
        <w:t>INSERT INTO gama_producto VALUES ('Herbaceas','Plantas para jardin decorativas',NULL,NULL);</w:t>
      </w:r>
    </w:p>
    <w:p w:rsidR="00F75937" w:rsidRDefault="00F75937" w:rsidP="00F75937">
      <w:r>
        <w:t>INSERT INTO gama_producto VALUES ('Herramientas','Herramientas para todo tipo de acción',NULL,NULL);</w:t>
      </w:r>
    </w:p>
    <w:p w:rsidR="00F75937" w:rsidRDefault="00F75937" w:rsidP="00F75937">
      <w:r>
        <w:t>INSERT INTO gama_producto VALUES ('Aromáticas','Plantas aromáticas',NULL,NULL);</w:t>
      </w:r>
    </w:p>
    <w:p w:rsidR="00F75937" w:rsidRDefault="00F75937" w:rsidP="00F75937">
      <w:r>
        <w:t>INSERT INTO gama_producto VALUES ('Frutales','Árboles pequeños de producción frutal',NULL,NULL);</w:t>
      </w:r>
    </w:p>
    <w:p w:rsidR="00F75937" w:rsidRDefault="00F75937" w:rsidP="00F75937">
      <w:r>
        <w:t>INSERT INTO gama_producto VALUES ('Ornamentales','Plantas vistosas para la decoración del jardín',NULL,NULL);</w:t>
      </w:r>
    </w:p>
    <w:p w:rsidR="00F75937" w:rsidRDefault="00F75937" w:rsidP="00F75937"/>
    <w:p w:rsidR="00F75937" w:rsidRDefault="00F75937" w:rsidP="00F75937">
      <w:r>
        <w:lastRenderedPageBreak/>
        <w:t>INSERT INTO cliente VALUES (1,'GoldFish Garden','Daniel G','GoldFish','5556901745','5556901746','False Street 52 2 A',NULL,'San Francisco',NULL,'USA','24006',19,3000);</w:t>
      </w:r>
    </w:p>
    <w:p w:rsidR="00F75937" w:rsidRDefault="00F75937" w:rsidP="00F75937">
      <w:r>
        <w:t>INSERT INTO cliente VALUES (3,'Gardening Associates','Anne','Wright','5557410345','5557410346','Wall-e Avenue',NULL,'Miami','Miami','USA','24010',19,6000);</w:t>
      </w:r>
    </w:p>
    <w:p w:rsidR="00F75937" w:rsidRDefault="00F75937" w:rsidP="00F75937">
      <w:r>
        <w:t>INSERT INTO cliente VALUES (4,'Gerudo Valley','Link','Flaute','5552323129','5552323128','Oaks Avenue nº22',NULL,'New York',NULL,'USA','85495',22,12000);</w:t>
      </w:r>
    </w:p>
    <w:p w:rsidR="00F75937" w:rsidRDefault="00F75937" w:rsidP="00F75937">
      <w:r>
        <w:t>INSERT INTO cliente VALUES (5,'Tendo Garden','Akane','Tendo','55591233210','55591233211','Null Street nº69',NULL,'Miami',NULL,'USA','696969',22,600000);</w:t>
      </w:r>
    </w:p>
    <w:p w:rsidR="00F75937" w:rsidRDefault="00F75937" w:rsidP="00F75937">
      <w:r>
        <w:t>INSERT INTO cliente VALUES (6,'Lasas S.A.','Antonio','Lasas','34916540145','34914851312','C/Leganes 15',NULL,'Fuenlabrada','Madrid','Spain','28945',8,154310);</w:t>
      </w:r>
    </w:p>
    <w:p w:rsidR="00F75937" w:rsidRDefault="00F75937" w:rsidP="00F75937">
      <w:r>
        <w:t>INSERT INTO cliente VALUES (7,'Beragua','Jose','Bermejo','654987321','916549872','C/pintor segundo','Getafe','Madrid','Madrid','Spain','28942',11,20000);</w:t>
      </w:r>
    </w:p>
    <w:p w:rsidR="00F75937" w:rsidRDefault="00F75937" w:rsidP="00F75937">
      <w:r>
        <w:t>INSERT INTO cliente VALUES (8,'Club Golf Puerta del hierro','Paco','Lopez','62456810','919535678','C/sinesio delgado','Madrid','Madrid','Madrid','Spain','28930',11,40000);</w:t>
      </w:r>
    </w:p>
    <w:p w:rsidR="00F75937" w:rsidRDefault="00F75937" w:rsidP="00F75937">
      <w:r>
        <w:t>INSERT INTO cliente VALUES (9,'Naturagua','Guillermo','Rengifo','689234750','916428956','C/majadahonda','Boadilla','Madrid','Madrid','Spain','28947',11,32000);</w:t>
      </w:r>
    </w:p>
    <w:p w:rsidR="00F75937" w:rsidRDefault="00F75937" w:rsidP="00F75937">
      <w:r>
        <w:t>INSERT INTO cliente VALUES (10,'DaraDistribuciones','David','Serrano','675598001','916421756','C/azores','Fuenlabrada','Madrid','Madrid','Spain','28946',11,50000);</w:t>
      </w:r>
    </w:p>
    <w:p w:rsidR="00F75937" w:rsidRDefault="00F75937" w:rsidP="00F75937">
      <w:r>
        <w:t>INSERT INTO cliente VALUES (11,'Madrileña de riegos','Jose','Tacaño','655983045','916689215','C/Lagañas','Fuenlabrada','Madrid','Madrid','Spain','28943',11,20000);</w:t>
      </w:r>
    </w:p>
    <w:p w:rsidR="00F75937" w:rsidRDefault="00F75937" w:rsidP="00F75937">
      <w:r>
        <w:t>INSERT INTO cliente VALUES (12,'Lasas S.A.','Antonio','Lasas','34916540145','34914851312','C/Leganes 15',NULL,'Fuenlabrada','Madrid','Spain','28945',8,154310);</w:t>
      </w:r>
    </w:p>
    <w:p w:rsidR="00F75937" w:rsidRDefault="00F75937" w:rsidP="00F75937">
      <w:r>
        <w:t>INSERT INTO cliente VALUES (13,'Camunas Jardines S.L.','Pedro','Camunas','34914873241','34914871541','C/Virgenes 45','C/Princesas 2 1ºB','San Lorenzo del Escorial','Madrid','Spain','28145',8,16481);</w:t>
      </w:r>
    </w:p>
    <w:p w:rsidR="00F75937" w:rsidRDefault="00F75937" w:rsidP="00F75937">
      <w:r>
        <w:t>INSERT INTO cliente VALUES (14,'Dardena S.A.','Juan','Rodriguez','34912453217','34912484764','C/Nueva York 74',NULL,'Madrid','Madrid','Spain','28003',8,321000);</w:t>
      </w:r>
    </w:p>
    <w:p w:rsidR="00F75937" w:rsidRDefault="00F75937" w:rsidP="00F75937">
      <w:r>
        <w:t>INSERT INTO cliente VALUES (15,'Jardin de Flores','Javier','Villar','654865643','914538776','C/ Oña 34',NULL,'Madrid','Madrid','Spain','28950',30,40000);</w:t>
      </w:r>
    </w:p>
    <w:p w:rsidR="00F75937" w:rsidRDefault="00F75937" w:rsidP="00F75937">
      <w:r>
        <w:t>INSERT INTO cliente VALUES (16,'Flores Marivi','Maria','Rodriguez','666555444','912458657','C/Leganes24',NULL,'Fuenlabrada','Madrid','Spain','28945',5,1500);</w:t>
      </w:r>
    </w:p>
    <w:p w:rsidR="00F75937" w:rsidRDefault="00F75937" w:rsidP="00F75937">
      <w:r>
        <w:t>INSERT INTO cliente VALUES (17,'Flowers, S.A','Beatriz','Fernandez','698754159','978453216','C/Luis Salquillo4',NULL,'Montornes del valles','Barcelona','Spain','24586',5,3500);</w:t>
      </w:r>
    </w:p>
    <w:p w:rsidR="00F75937" w:rsidRDefault="00F75937" w:rsidP="00F75937">
      <w:r>
        <w:lastRenderedPageBreak/>
        <w:t>INSERT INTO cliente VALUES (18,'Naturajardin','Victoria','Cruz','612343529','916548735','Plaza Magallón 15',NULL,'Madrid','Madrid','Spain','28011',30,5050);</w:t>
      </w:r>
    </w:p>
    <w:p w:rsidR="00F75937" w:rsidRDefault="00F75937" w:rsidP="00F75937">
      <w:r>
        <w:t>INSERT INTO cliente VALUES (19,'Golf S.A.','Luis','Martinez','916458762','912354475','C/Estancado',NULL,'Santa cruz de Tenerife','Islas Canarias','Spain','38297',12,30000);</w:t>
      </w:r>
    </w:p>
    <w:p w:rsidR="00F75937" w:rsidRDefault="00F75937" w:rsidP="00F75937">
      <w:r>
        <w:t>INSERT INTO cliente VALUES (20,'Americh Golf Management SL','Mario','Suarez','964493072','964493063','C/Letardo',NULL,'Barcelona','Cataluña','Spain','12320',12,20000);</w:t>
      </w:r>
    </w:p>
    <w:p w:rsidR="00F75937" w:rsidRDefault="00F75937" w:rsidP="00F75937">
      <w:r>
        <w:t>INSERT INTO cliente VALUES (21,'Aloha','Cristian','Rodrigez','916485852','914489898','C/Roman 3',NULL,'Canarias','Canarias','Spain','35488',12,50000);</w:t>
      </w:r>
    </w:p>
    <w:p w:rsidR="00F75937" w:rsidRDefault="00F75937" w:rsidP="00F75937">
      <w:r>
        <w:t>INSERT INTO cliente VALUES (22,'El Prat','Francisco','Camacho','916882323','916493211','Avenida Tibidabo',NULL,'Barcelona','Cataluña','Spain','12320',12,30000);</w:t>
      </w:r>
    </w:p>
    <w:p w:rsidR="00F75937" w:rsidRDefault="00F75937" w:rsidP="00F75937">
      <w:r>
        <w:t>INSERT INTO cliente VALUES (23,'Sotogrande','Maria','Santillana','915576622','914825645','C/Paseo del Parque',NULL,'Sotogrande','Cadiz','Spain','11310',12,60000);</w:t>
      </w:r>
    </w:p>
    <w:p w:rsidR="00F75937" w:rsidRDefault="00F75937" w:rsidP="00F75937">
      <w:r>
        <w:t>INSERT INTO cliente VALUES (24,'Vivero Humanes','Federico','Gomez','654987690','916040875','C/Miguel Echegaray 54',NULL,'Humanes','Madrid','Spain','28970',30,7430);</w:t>
      </w:r>
    </w:p>
    <w:p w:rsidR="00F75937" w:rsidRDefault="00F75937" w:rsidP="00F75937">
      <w:r>
        <w:t>INSERT INTO cliente VALUES (25,'Fuenla City','Tony','Muñoz Mena','675842139','915483754','C/Callo 52',NULL,'Fuenlabrada','Madrid','Spain','28574',5,4500);</w:t>
      </w:r>
    </w:p>
    <w:p w:rsidR="00F75937" w:rsidRDefault="00F75937" w:rsidP="00F75937">
      <w:r>
        <w:t>INSERT INTO cliente VALUES (26,'Jardines y Mansiones Cactus SL','Eva María','Sánchez','916877445','914477777','Polígono Industrial Maspalomas, Nº52','Móstoles','Madrid','Madrid','Spain','29874',9,76000);</w:t>
      </w:r>
    </w:p>
    <w:p w:rsidR="00F75937" w:rsidRDefault="00F75937" w:rsidP="00F75937">
      <w:r>
        <w:t>INSERT INTO cliente VALUES (27,'Jardinerías Matías SL','Matías','San Martín','916544147','917897474','C/Francisco Arce, Nº44','Bustarviejo','Madrid','Madrid','Spain','37845',9,100500);</w:t>
      </w:r>
    </w:p>
    <w:p w:rsidR="00F75937" w:rsidRDefault="00F75937" w:rsidP="00F75937">
      <w:r>
        <w:t>INSERT INTO cliente VALUES (28,'Agrojardin','Benito','Lopez','675432926','916549264','C/Mar Caspio 43',NULL,'Getafe','Madrid','Spain','28904',30,8040);</w:t>
      </w:r>
    </w:p>
    <w:p w:rsidR="00F75937" w:rsidRDefault="00F75937" w:rsidP="00F75937">
      <w:r>
        <w:t>INSERT INTO cliente VALUES (29,'Top Campo','Joseluis','Sanchez','685746512','974315924','C/Ibiza 32',NULL,'Humanes','Madrid','Spain','28574',5,5500);</w:t>
      </w:r>
    </w:p>
    <w:p w:rsidR="00F75937" w:rsidRDefault="00F75937" w:rsidP="00F75937">
      <w:r>
        <w:t>INSERT INTO cliente VALUES (30,'Jardineria Sara','Sara','Marquez','675124537','912475843','C/Lima 1',NULL,'Fuenlabrada','Madrid','Spain','27584',5,7500);</w:t>
      </w:r>
    </w:p>
    <w:p w:rsidR="00F75937" w:rsidRDefault="00F75937" w:rsidP="00F75937">
      <w:r>
        <w:t>INSERT INTO cliente VALUES (31,'Campohermoso','Luis','Jimenez','645925376','916159116','C/Peru 78',NULL,'Fuenlabrada','Madrid','Spain','28945',30,3250);</w:t>
      </w:r>
    </w:p>
    <w:p w:rsidR="00F75937" w:rsidRDefault="00F75937" w:rsidP="00F75937">
      <w:r>
        <w:t>INSERT INTO cliente VALUES (32,'france telecom','FraÃ§ois','Toulou','(33)5120578961','(33)5120578961','6 place d Alleray 15Ã¨me',NULL,'Paris',NULL,'France','75010',16,10000);</w:t>
      </w:r>
    </w:p>
    <w:p w:rsidR="00F75937" w:rsidRDefault="00F75937" w:rsidP="00F75937">
      <w:r>
        <w:t>INSERT INTO cliente VALUES (33,'Musée du Louvre','Pierre','Delacroux','(33)0140205050','(33)0140205442','Quai du Louvre',NULL,'Paris',NULL,'France','75058',16,30000);</w:t>
      </w:r>
    </w:p>
    <w:p w:rsidR="00F75937" w:rsidRDefault="00F75937" w:rsidP="00F75937">
      <w:r>
        <w:t>INSERT INTO cliente VALUES (35,'Tutifruti S.A','Jacob','Jones','2 9261-2433','2 9283-1695','level 24, St. Martins Tower.-31 Market St.',NULL,'Sydney','Nueva Gales del Sur','Australia','2000',31,10000);</w:t>
      </w:r>
    </w:p>
    <w:p w:rsidR="00F75937" w:rsidRDefault="00F75937" w:rsidP="00F75937">
      <w:r>
        <w:lastRenderedPageBreak/>
        <w:t>INSERT INTO cliente VALUES (36,'Flores S.L.','Antonio','Romero','654352981','685249700','Avenida España',NULL,'Madrid','Fuenlabrada','Spain','29643',18,6000);</w:t>
      </w:r>
    </w:p>
    <w:p w:rsidR="00F75937" w:rsidRDefault="00F75937" w:rsidP="00F75937">
      <w:r>
        <w:t>INSERT INTO cliente VALUES (37,'The Magic Garden','Richard','Mcain','926523468','9364875882','Lihgting Park',NULL,'London','London','United Kingdom','65930',18,10000);</w:t>
      </w:r>
    </w:p>
    <w:p w:rsidR="00F75937" w:rsidRDefault="00F75937" w:rsidP="00F75937">
      <w:r>
        <w:t>INSERT INTO cliente VALUES (38,'El Jardin Viviente S.L','Justin','Smith','2 8005-7161','2 8005-7162','176 Cumberland Street The rocks',NULL,'Sydney','Nueva Gales del Sur','Australia','2003',31,8000);</w:t>
      </w:r>
    </w:p>
    <w:p w:rsidR="00F75937" w:rsidRDefault="00F75937" w:rsidP="00F75937"/>
    <w:p w:rsidR="00F75937" w:rsidRDefault="00F75937" w:rsidP="00F75937">
      <w:r>
        <w:t>INSERT INTO pedido VALUES (1,'2006-01-17','2006-01-19','2006-01-19','Entregado','Pagado a plazos',5);</w:t>
      </w:r>
    </w:p>
    <w:p w:rsidR="00F75937" w:rsidRDefault="00F75937" w:rsidP="00F75937">
      <w:r>
        <w:t>INSERT INTO pedido VALUES (2,'2007-10-23','2007-10-28','2007-10-26','Entregado','La entrega llego antes de lo esperado',5);</w:t>
      </w:r>
    </w:p>
    <w:p w:rsidR="00F75937" w:rsidRDefault="00F75937" w:rsidP="00F75937">
      <w:r>
        <w:t>INSERT INTO pedido VALUES (3,'2008-06-20','2008-06-25',NULL,'Rechazado','Limite de credito superado',5);</w:t>
      </w:r>
    </w:p>
    <w:p w:rsidR="00F75937" w:rsidRDefault="00F75937" w:rsidP="00F75937">
      <w:r>
        <w:t>INSERT INTO pedido VALUES (4,'2009-01-20','2009-01-26',NULL,'Pendiente',NULL,5);</w:t>
      </w:r>
    </w:p>
    <w:p w:rsidR="00F75937" w:rsidRDefault="00F75937" w:rsidP="00F75937">
      <w:r>
        <w:t>INSERT INTO pedido VALUES (8,'2008-11-09','2008-11-14','2008-11-14','Entregado','El cliente paga la mitad con tarjeta y la otra mitad con efectivo, se le realizan dos facturas',1);</w:t>
      </w:r>
    </w:p>
    <w:p w:rsidR="00F75937" w:rsidRDefault="00F75937" w:rsidP="00F75937">
      <w:r>
        <w:t>INSERT INTO pedido VALUES (9,'2008-12-22','2008-12-27','2008-12-28','Entregado','El cliente comprueba la integridad del paquete, todo correcto',1);</w:t>
      </w:r>
    </w:p>
    <w:p w:rsidR="00F75937" w:rsidRDefault="00F75937" w:rsidP="00F75937">
      <w:r>
        <w:t>INSERT INTO pedido VALUES (10,'2009-01-15','2009-01-20',NULL,'Pendiente','El cliente llama para confirmar la fecha - Esperando al proveedor',3);</w:t>
      </w:r>
    </w:p>
    <w:p w:rsidR="00F75937" w:rsidRDefault="00F75937" w:rsidP="00F75937">
      <w:r>
        <w:t>INSERT INTO pedido VALUES (11,'2009-01-20','2009-01-27',NULL,'Pendiente','El cliente requiere que el pedido se le entregue de 16:00h a 22:00h',1);</w:t>
      </w:r>
    </w:p>
    <w:p w:rsidR="00F75937" w:rsidRDefault="00F75937" w:rsidP="00F75937">
      <w:r>
        <w:t>INSERT INTO pedido VALUES (12,'2009-01-22','2009-01-27',NULL,'Pendiente','El cliente requiere que el pedido se le entregue de 9:00h a 13:00h',1);</w:t>
      </w:r>
    </w:p>
    <w:p w:rsidR="00F75937" w:rsidRDefault="00F75937" w:rsidP="00F75937">
      <w:r>
        <w:t>INSERT INTO pedido VALUES (13,'2009-01-12','2009-01-14','2009-01-15','Entregado',NULL,7);</w:t>
      </w:r>
    </w:p>
    <w:p w:rsidR="00F75937" w:rsidRDefault="00F75937" w:rsidP="00F75937">
      <w:r>
        <w:t>INSERT INTO pedido VALUES (14,'2009-01-02','2009-01-02',null,'Rechazado','mal pago',7);</w:t>
      </w:r>
    </w:p>
    <w:p w:rsidR="00F75937" w:rsidRDefault="00F75937" w:rsidP="00F75937">
      <w:r>
        <w:t>INSERT INTO pedido VALUES (15,'2009-01-09','2009-01-12','2009-01-11','Entregado',NULL,7);</w:t>
      </w:r>
    </w:p>
    <w:p w:rsidR="00F75937" w:rsidRDefault="00F75937" w:rsidP="00F75937">
      <w:r>
        <w:t>INSERT INTO pedido VALUES (16,'2009-01-06','2009-01-07','2009-01-15','Entregado',NULL,7);</w:t>
      </w:r>
    </w:p>
    <w:p w:rsidR="00F75937" w:rsidRDefault="00F75937" w:rsidP="00F75937">
      <w:r>
        <w:t>INSERT INTO pedido VALUES (17,'2009-01-08','2009-01-09','2009-01-11','Entregado','mal estado',7);</w:t>
      </w:r>
    </w:p>
    <w:p w:rsidR="00F75937" w:rsidRDefault="00F75937" w:rsidP="00F75937">
      <w:r>
        <w:t>INSERT INTO pedido VALUES (18,'2009-01-05','2009-01-06','2009-01-07','Entregado',NULL,9);</w:t>
      </w:r>
    </w:p>
    <w:p w:rsidR="00F75937" w:rsidRDefault="00F75937" w:rsidP="00F75937">
      <w:r>
        <w:t>INSERT INTO pedido VALUES (19,'2009-01-18','2009-02-12',NULL,'Pendiente','entregar en murcia',9);</w:t>
      </w:r>
    </w:p>
    <w:p w:rsidR="00F75937" w:rsidRDefault="00F75937" w:rsidP="00F75937">
      <w:r>
        <w:t>INSERT INTO pedido VALUES (20,'2009-01-20','2009-02-15',NULL,'Pendiente',NULL,9);</w:t>
      </w:r>
    </w:p>
    <w:p w:rsidR="00F75937" w:rsidRDefault="00F75937" w:rsidP="00F75937">
      <w:r>
        <w:t>INSERT INTO pedido VALUES (21,'2009-01-09','2009-01-09','2009-01-09','Rechazado','mal pago',9);</w:t>
      </w:r>
    </w:p>
    <w:p w:rsidR="00F75937" w:rsidRDefault="00F75937" w:rsidP="00F75937">
      <w:r>
        <w:t>INSERT INTO pedido VALUES (22,'2009-01-11','2009-01-11','2009-01-13','Entregado',NULL,9);</w:t>
      </w:r>
    </w:p>
    <w:p w:rsidR="00F75937" w:rsidRDefault="00F75937" w:rsidP="00F75937">
      <w:r>
        <w:t>INSERT INTO pedido VALUES (23,'2008-12-30','2009-01-10',NULL,'Rechazado','El pedido fue anulado por el cliente',5);</w:t>
      </w:r>
    </w:p>
    <w:p w:rsidR="00F75937" w:rsidRDefault="00F75937" w:rsidP="00F75937">
      <w:r>
        <w:lastRenderedPageBreak/>
        <w:t>INSERT INTO pedido VALUES (24,'2008-07-14','2008-07-31','2008-07-25','Entregado',NULL,14);</w:t>
      </w:r>
    </w:p>
    <w:p w:rsidR="00F75937" w:rsidRDefault="00F75937" w:rsidP="00F75937">
      <w:r>
        <w:t>INSERT INTO pedido VALUES (25,'2009-02-02','2009-02-08',NULL,'Rechazado','El cliente carece de saldo en la cuenta asociada',1);</w:t>
      </w:r>
    </w:p>
    <w:p w:rsidR="00F75937" w:rsidRDefault="00F75937" w:rsidP="00F75937">
      <w:r>
        <w:t>INSERT INTO pedido VALUES (26,'2009-02-06','2009-02-12',NULL,'Rechazado','El cliente anula la operacion para adquirir mas producto',3);</w:t>
      </w:r>
    </w:p>
    <w:p w:rsidR="00F75937" w:rsidRDefault="00F75937" w:rsidP="00F75937">
      <w:r>
        <w:t>INSERT INTO pedido VALUES (27,'2009-02-07','2009-02-13',NULL,'Entregado','El pedido aparece como entregado pero no sabemos en que fecha',3);</w:t>
      </w:r>
    </w:p>
    <w:p w:rsidR="00F75937" w:rsidRDefault="00F75937" w:rsidP="00F75937">
      <w:r>
        <w:t>INSERT INTO pedido VALUES (28,'2009-02-10','2009-02-17','2009-02-20','Entregado','El cliente se queja bastante de la espera asociada al producto',3);</w:t>
      </w:r>
    </w:p>
    <w:p w:rsidR="00F75937" w:rsidRDefault="00F75937" w:rsidP="00F75937">
      <w:r>
        <w:t>INSERT INTO pedido VALUES (29,'2008-08-01','2008-09-01','2008-09-01','Rechazado','El cliente no está conforme con el pedido',14);</w:t>
      </w:r>
    </w:p>
    <w:p w:rsidR="00F75937" w:rsidRDefault="00F75937" w:rsidP="00F75937">
      <w:r>
        <w:t>INSERT INTO pedido VALUES (30,'2008-08-03','2008-09-03','2008-08-31','Entregado',NULL,13);</w:t>
      </w:r>
    </w:p>
    <w:p w:rsidR="00F75937" w:rsidRDefault="00F75937" w:rsidP="00F75937">
      <w:r>
        <w:t>INSERT INTO pedido VALUES (31,'2008-09-04','2008-09-30','2008-10-04','Rechazado','El cliente ha rechazado por llegar 5 dias tarde',13);</w:t>
      </w:r>
    </w:p>
    <w:p w:rsidR="00F75937" w:rsidRDefault="00F75937" w:rsidP="00F75937">
      <w:r>
        <w:t>INSERT INTO pedido VALUES (32,'2007-01-07','2007-01-19','2007-01-27','Entregado','Entrega tardia, el cliente puso reclamacion',4);</w:t>
      </w:r>
    </w:p>
    <w:p w:rsidR="00F75937" w:rsidRDefault="00F75937" w:rsidP="00F75937">
      <w:r>
        <w:t>INSERT INTO pedido VALUES (33,'2007-05-20','2007-05-28',NULL,'Rechazado','El pedido fue anulado por el cliente',4);</w:t>
      </w:r>
    </w:p>
    <w:p w:rsidR="00F75937" w:rsidRDefault="00F75937" w:rsidP="00F75937">
      <w:r>
        <w:t>INSERT INTO pedido VALUES (34,'2007-06-20','2008-06-28','2008-06-28','Entregado','Pagado a plazos',4);</w:t>
      </w:r>
    </w:p>
    <w:p w:rsidR="00F75937" w:rsidRDefault="00F75937" w:rsidP="00F75937">
      <w:r>
        <w:t>INSERT INTO pedido VALUES (35,'2008-03-10','2009-03-20',NULL,'Rechazado','Limite de credito superado',4);</w:t>
      </w:r>
    </w:p>
    <w:p w:rsidR="00F75937" w:rsidRDefault="00F75937" w:rsidP="00F75937">
      <w:r>
        <w:t>INSERT INTO pedido VALUES (36,'2008-10-15','2008-12-15','2008-12-10','Entregado',NULL,14);</w:t>
      </w:r>
    </w:p>
    <w:p w:rsidR="00F75937" w:rsidRDefault="00F75937" w:rsidP="00F75937">
      <w:r>
        <w:t>INSERT INTO pedido VALUES (37,'2008-11-03','2009-11-13',NULL,'Pendiente','El pedido nunca llego a su destino',4);</w:t>
      </w:r>
    </w:p>
    <w:p w:rsidR="00F75937" w:rsidRDefault="00F75937" w:rsidP="00F75937">
      <w:r>
        <w:t>INSERT INTO pedido VALUES (38,'2009-03-05','2009-03-06','2009-03-07','Entregado',NULL,19);</w:t>
      </w:r>
    </w:p>
    <w:p w:rsidR="00F75937" w:rsidRDefault="00F75937" w:rsidP="00F75937">
      <w:r>
        <w:t>INSERT INTO pedido VALUES (39,'2009-03-06','2009-03-07','2009-03-09','Pendiente',NULL,19);</w:t>
      </w:r>
    </w:p>
    <w:p w:rsidR="00F75937" w:rsidRDefault="00F75937" w:rsidP="00F75937">
      <w:r>
        <w:t>INSERT INTO pedido VALUES (40,'2009-03-09','2009-03-10','2009-03-13','Rechazado',NULL,19);</w:t>
      </w:r>
    </w:p>
    <w:p w:rsidR="00F75937" w:rsidRDefault="00F75937" w:rsidP="00F75937">
      <w:r>
        <w:t>INSERT INTO pedido VALUES (41,'2009-03-12','2009-03-13','2009-03-13','Entregado',NULL,19);</w:t>
      </w:r>
    </w:p>
    <w:p w:rsidR="00F75937" w:rsidRDefault="00F75937" w:rsidP="00F75937">
      <w:r>
        <w:t>INSERT INTO pedido VALUES (42,'2009-03-22','2009-03-23','2009-03-27','Entregado',NULL,19);</w:t>
      </w:r>
    </w:p>
    <w:p w:rsidR="00F75937" w:rsidRDefault="00F75937" w:rsidP="00F75937">
      <w:r>
        <w:t>INSERT INTO pedido VALUES (43,'2009-03-25','2009-03-26','2009-03-28','Pendiente',NULL,23);</w:t>
      </w:r>
    </w:p>
    <w:p w:rsidR="00F75937" w:rsidRDefault="00F75937" w:rsidP="00F75937">
      <w:r>
        <w:t>INSERT INTO pedido VALUES (44,'2009-03-26','2009-03-27','2009-03-30','Pendiente',NULL,23);</w:t>
      </w:r>
    </w:p>
    <w:p w:rsidR="00F75937" w:rsidRDefault="00F75937" w:rsidP="00F75937">
      <w:r>
        <w:t>INSERT INTO pedido VALUES (45,'2009-04-01','2009-03-04','2009-03-07','Entregado',NULL,23);</w:t>
      </w:r>
    </w:p>
    <w:p w:rsidR="00F75937" w:rsidRDefault="00F75937" w:rsidP="00F75937">
      <w:r>
        <w:t>INSERT INTO pedido VALUES (46,'2009-04-03','2009-03-04','2009-03-05','Rechazado',NULL,23);</w:t>
      </w:r>
    </w:p>
    <w:p w:rsidR="00F75937" w:rsidRDefault="00F75937" w:rsidP="00F75937">
      <w:r>
        <w:t>INSERT INTO pedido VALUES (47,'2009-04-15','2009-03-17','2009-03-17','Entregado',NULL,23);</w:t>
      </w:r>
    </w:p>
    <w:p w:rsidR="00F75937" w:rsidRDefault="00F75937" w:rsidP="00F75937">
      <w:r>
        <w:lastRenderedPageBreak/>
        <w:t>INSERT INTO pedido VALUES (48,'2008-03-17','2008-03-30','2008-03-29','Entregado','Según el Cliente, el pedido llegó defectuoso',26);</w:t>
      </w:r>
    </w:p>
    <w:p w:rsidR="00F75937" w:rsidRDefault="00F75937" w:rsidP="00F75937">
      <w:r>
        <w:t>INSERT INTO pedido VALUES (49,'2008-07-12','2008-07-22','2008-07-30','Entregado','El pedido llegó 1 día tarde, pero no hubo queja por parte de la empresa compradora',26);</w:t>
      </w:r>
    </w:p>
    <w:p w:rsidR="00F75937" w:rsidRDefault="00F75937" w:rsidP="00F75937">
      <w:r>
        <w:t>INSERT INTO pedido VALUES (50,'2008-03-17','2008-08-09',NULL,'Pendiente','Al parecer, el pedido se ha extraviado a la altura de Sotalbo (Ávila)',26);</w:t>
      </w:r>
    </w:p>
    <w:p w:rsidR="00F75937" w:rsidRDefault="00F75937" w:rsidP="00F75937">
      <w:r>
        <w:t>INSERT INTO pedido VALUES (51,'2008-10-01','2008-10-14','2008-10-14','Entregado','Todo se entregó a tiempo y en perfecto estado, a pesar del pésimo estado de las carreteras.',26);</w:t>
      </w:r>
    </w:p>
    <w:p w:rsidR="00F75937" w:rsidRDefault="00F75937" w:rsidP="00F75937">
      <w:r>
        <w:t>INSERT INTO pedido VALUES (52,'2008-12-07','2008-12-21',NULL,'Pendiente','El transportista ha llamado a Eva María para indicarle que el pedido llegará más tarde de lo esperado.',26);</w:t>
      </w:r>
    </w:p>
    <w:p w:rsidR="00F75937" w:rsidRDefault="00F75937" w:rsidP="00F75937">
      <w:r>
        <w:t>INSERT INTO pedido VALUES (53,'2008-10-15','2008-11-15','2008-11-09','Entregado','El pedido llega 6 dias antes',13);</w:t>
      </w:r>
    </w:p>
    <w:p w:rsidR="00F75937" w:rsidRDefault="00F75937" w:rsidP="00F75937">
      <w:r>
        <w:t>INSERT INTO pedido VALUES (54,'2009-01-11','2009-02-11',NULL,'Pendiente',NULL,14);</w:t>
      </w:r>
    </w:p>
    <w:p w:rsidR="00F75937" w:rsidRDefault="00F75937" w:rsidP="00F75937">
      <w:r>
        <w:t>INSERT INTO pedido VALUES (55,'2008-12-10','2009-01-10','2009-01-11','Entregado','Retrasado 1 dia por problemas de transporte',14);</w:t>
      </w:r>
    </w:p>
    <w:p w:rsidR="00F75937" w:rsidRDefault="00F75937" w:rsidP="00F75937">
      <w:r>
        <w:t>INSERT INTO pedido VALUES (56,'2008-12-19','2009-01-20',NULL,'Rechazado','El cliente a anulado el pedido el dia 2009-01-10',13);</w:t>
      </w:r>
    </w:p>
    <w:p w:rsidR="00F75937" w:rsidRDefault="00F75937" w:rsidP="00F75937">
      <w:r>
        <w:t>INSERT INTO pedido VALUES (57,'2009-01-05','2009-02-05',NULL,'Pendiente',NULL,13);</w:t>
      </w:r>
    </w:p>
    <w:p w:rsidR="00F75937" w:rsidRDefault="00F75937" w:rsidP="00F75937">
      <w:r>
        <w:t>INSERT INTO pedido VALUES (58,'2009-01-24','2009-01-31','2009-01-30','Entregado','Todo correcto',3);</w:t>
      </w:r>
    </w:p>
    <w:p w:rsidR="00F75937" w:rsidRDefault="00F75937" w:rsidP="00F75937">
      <w:r>
        <w:t>INSERT INTO pedido VALUES (59,'2008-11-09','2008-11-14','2008-11-14','Entregado','El cliente paga la mitad con tarjeta y la otra mitad con efectivo, se le realizan dos facturas',1);</w:t>
      </w:r>
    </w:p>
    <w:p w:rsidR="00F75937" w:rsidRDefault="00F75937" w:rsidP="00F75937">
      <w:r>
        <w:t>INSERT INTO pedido VALUES (60,'2008-12-22','2008-12-27','2008-12-28','Entregado','El cliente comprueba la integridad del paquete, todo correcto',1);</w:t>
      </w:r>
    </w:p>
    <w:p w:rsidR="00F75937" w:rsidRDefault="00F75937" w:rsidP="00F75937">
      <w:r>
        <w:t>INSERT INTO pedido VALUES (61,'2009-01-15','2009-01-20',NULL,'Pendiente','El cliente llama para confirmar la fecha - Esperando al proveedor',3);</w:t>
      </w:r>
    </w:p>
    <w:p w:rsidR="00F75937" w:rsidRDefault="00F75937" w:rsidP="00F75937">
      <w:r>
        <w:t>INSERT INTO pedido VALUES (62,'2009-01-20','2009-01-27',NULL,'Pendiente','El cliente requiere que el pedido se le entregue de 16:00h a 22:00h',1);</w:t>
      </w:r>
    </w:p>
    <w:p w:rsidR="00F75937" w:rsidRDefault="00F75937" w:rsidP="00F75937">
      <w:r>
        <w:t>INSERT INTO pedido VALUES (63,'2009-01-22','2009-01-27',NULL,'Pendiente','El cliente requiere que el pedido se le entregue de 9:00h a 13:00h',1);</w:t>
      </w:r>
    </w:p>
    <w:p w:rsidR="00F75937" w:rsidRDefault="00F75937" w:rsidP="00F75937">
      <w:r>
        <w:t>INSERT INTO pedido VALUES (64,'2009-01-24','2009-01-31','2009-01-30','Entregado','Todo correcto',1);</w:t>
      </w:r>
    </w:p>
    <w:p w:rsidR="00F75937" w:rsidRDefault="00F75937" w:rsidP="00F75937">
      <w:r>
        <w:t>INSERT INTO pedido VALUES (65,'2009-02-02','2009-02-08',NULL,'Rechazado','El cliente carece de saldo en la cuenta asociada',1);</w:t>
      </w:r>
    </w:p>
    <w:p w:rsidR="00F75937" w:rsidRDefault="00F75937" w:rsidP="00F75937">
      <w:r>
        <w:t>INSERT INTO pedido VALUES (66,'2009-02-06','2009-02-12',NULL,'Rechazado','El cliente anula la operacion para adquirir mas producto',3);</w:t>
      </w:r>
    </w:p>
    <w:p w:rsidR="00F75937" w:rsidRDefault="00F75937" w:rsidP="00F75937">
      <w:r>
        <w:t>INSERT INTO pedido VALUES (67,'2009-02-07','2009-02-13',NULL,'Entregado','El pedido aparece como entregado pero no sabemos en que fecha',3);</w:t>
      </w:r>
    </w:p>
    <w:p w:rsidR="00F75937" w:rsidRDefault="00F75937" w:rsidP="00F75937">
      <w:r>
        <w:lastRenderedPageBreak/>
        <w:t>INSERT INTO pedido VALUES (68,'2009-02-10','2009-02-17','2009-02-20','Entregado','El cliente se queja bastante de la espera asociada al producto',3);</w:t>
      </w:r>
    </w:p>
    <w:p w:rsidR="00F75937" w:rsidRDefault="00F75937" w:rsidP="00F75937">
      <w:r>
        <w:t>INSERT INTO pedido VALUES (74,'2009-01-14','2009-01-22',NULL,'Rechazado','El pedido no llego el dia que queria el cliente por fallo del transporte',15);</w:t>
      </w:r>
    </w:p>
    <w:p w:rsidR="00F75937" w:rsidRDefault="00F75937" w:rsidP="00F75937">
      <w:r>
        <w:t>INSERT INTO pedido VALUES (75,'2009-01-11','2009-01-13','2009-01-13','Entregado','El pedido llego perfectamente',15);</w:t>
      </w:r>
    </w:p>
    <w:p w:rsidR="00F75937" w:rsidRDefault="00F75937" w:rsidP="00F75937">
      <w:r>
        <w:t>INSERT INTO pedido VALUES (76,'2008-11-15','2008-11-23','2008-11-23','Entregado',NULL,15);</w:t>
      </w:r>
    </w:p>
    <w:p w:rsidR="00F75937" w:rsidRDefault="00F75937" w:rsidP="00F75937">
      <w:r>
        <w:t>INSERT INTO pedido VALUES (77,'2009-01-03','2009-01-08',NULL,'Pendiente','El pedido no pudo ser entregado por problemas meteorologicos',15);</w:t>
      </w:r>
    </w:p>
    <w:p w:rsidR="00F75937" w:rsidRDefault="00F75937" w:rsidP="00F75937">
      <w:r>
        <w:t>INSERT INTO pedido VALUES (78,'2008-12-15','2008-12-17','2008-12-17','Entregado','Fue entregado, pero faltaba mercancia que sera entregada otro dia',15);</w:t>
      </w:r>
    </w:p>
    <w:p w:rsidR="00F75937" w:rsidRDefault="00F75937" w:rsidP="00F75937">
      <w:r>
        <w:t>INSERT INTO pedido VALUES (79,'2009-01-12','2009-01-13','2009-01-13','Entregado',NULL,28);</w:t>
      </w:r>
    </w:p>
    <w:p w:rsidR="00F75937" w:rsidRDefault="00F75937" w:rsidP="00F75937">
      <w:r>
        <w:t>INSERT INTO pedido VALUES (80,'2009-01-25','2009-01-26',NULL,'Pendiente','No terminó el pago',28);</w:t>
      </w:r>
    </w:p>
    <w:p w:rsidR="00F75937" w:rsidRDefault="00F75937" w:rsidP="00F75937">
      <w:r>
        <w:t>INSERT INTO pedido VALUES (81,'2009-01-18','2009-01-24',NULL,'Rechazado','Los producto estaban en mal estado',28);</w:t>
      </w:r>
    </w:p>
    <w:p w:rsidR="00F75937" w:rsidRDefault="00F75937" w:rsidP="00F75937">
      <w:r>
        <w:t>INSERT INTO pedido VALUES (82,'2009-01-20','2009-01-29','2009-01-29','Entregado','El pedido llego un poco mas tarde de la hora fijada',28);</w:t>
      </w:r>
    </w:p>
    <w:p w:rsidR="00F75937" w:rsidRDefault="00F75937" w:rsidP="00F75937">
      <w:r>
        <w:t>INSERT INTO pedido VALUES (83,'2009-01-24','2009-01-28',NULL,'Entregado',NULL,28);</w:t>
      </w:r>
    </w:p>
    <w:p w:rsidR="00F75937" w:rsidRDefault="00F75937" w:rsidP="00F75937">
      <w:r>
        <w:t>INSERT INTO pedido VALUES (89,'2007-10-05','2007-12-13','2007-12-10','Entregado','La entrega se realizo dias antes de la fecha esperada por lo que el cliente quedo satisfecho',35);</w:t>
      </w:r>
    </w:p>
    <w:p w:rsidR="00F75937" w:rsidRDefault="00F75937" w:rsidP="00F75937">
      <w:r>
        <w:t>INSERT INTO pedido VALUES (90,'2009-02-07','2008-02-17',NULL,'Pendiente','Debido a la nevada caída en la sierra, el pedido no podrá llegar hasta el día ',27);</w:t>
      </w:r>
    </w:p>
    <w:p w:rsidR="00F75937" w:rsidRDefault="00F75937" w:rsidP="00F75937">
      <w:r>
        <w:t>INSERT INTO pedido VALUES (91,'2009-03-18','2009-03-29','2009-03-27','Entregado','Todo se entregó a su debido tiempo, incluso con un día de antelación',27);</w:t>
      </w:r>
    </w:p>
    <w:p w:rsidR="00F75937" w:rsidRDefault="00F75937" w:rsidP="00F75937">
      <w:r>
        <w:t>INSERT INTO pedido VALUES (92,'2009-04-19','2009-04-30','2009-05-03','Entregado','El pedido se entregó tarde debido a la festividad celebrada en España durante esas fechas',27);</w:t>
      </w:r>
    </w:p>
    <w:p w:rsidR="00F75937" w:rsidRDefault="00F75937" w:rsidP="00F75937">
      <w:r>
        <w:t>INSERT INTO pedido VALUES (93,'2009-05-03','2009-05-30','2009-05-17','Entregado','El pedido se entregó antes de lo esperado.',27);</w:t>
      </w:r>
    </w:p>
    <w:p w:rsidR="00F75937" w:rsidRDefault="00F75937" w:rsidP="00F75937">
      <w:r>
        <w:t>INSERT INTO pedido VALUES (94,'2009-10-18','2009-11-01',NULL,'Pendiente','El pedido está en camino.',27);</w:t>
      </w:r>
    </w:p>
    <w:p w:rsidR="00F75937" w:rsidRDefault="00F75937" w:rsidP="00F75937">
      <w:r>
        <w:t>INSERT INTO pedido VALUES (95,'2008-01-04','2008-01-19','2008-01-19','Entregado',NULL,35);</w:t>
      </w:r>
    </w:p>
    <w:p w:rsidR="00F75937" w:rsidRDefault="00F75937" w:rsidP="00F75937">
      <w:r>
        <w:t>INSERT INTO pedido VALUES (96,'2008-03-20','2008-04-12','2008-04-13','Entregado','La entrega se retraso un dia',35);</w:t>
      </w:r>
    </w:p>
    <w:p w:rsidR="00F75937" w:rsidRDefault="00F75937" w:rsidP="00F75937">
      <w:r>
        <w:t>INSERT INTO pedido VALUES (97,'2008-10-08','2008-11-25','2008-11-25','Entregado',NULL,35);</w:t>
      </w:r>
    </w:p>
    <w:p w:rsidR="00F75937" w:rsidRDefault="00F75937" w:rsidP="00F75937">
      <w:r>
        <w:t>INSERT INTO pedido VALUES (98,'2009-01-08','2009-02-13',NULL,'Pendiente',NULL,35);</w:t>
      </w:r>
    </w:p>
    <w:p w:rsidR="00F75937" w:rsidRDefault="00F75937" w:rsidP="00F75937">
      <w:r>
        <w:t>INSERT INTO pedido VALUES (99,'2009-02-15','2009-02-27',NULL,'Pendiente',NULL,16);</w:t>
      </w:r>
    </w:p>
    <w:p w:rsidR="00F75937" w:rsidRDefault="00F75937" w:rsidP="00F75937">
      <w:r>
        <w:lastRenderedPageBreak/>
        <w:t>INSERT INTO pedido VALUES (100,'2009-01-10','2009-01-15','2009-01-15','Entregado','El pedido llego perfectamente',16);</w:t>
      </w:r>
    </w:p>
    <w:p w:rsidR="00F75937" w:rsidRDefault="00F75937" w:rsidP="00F75937">
      <w:r>
        <w:t>INSERT INTO pedido VALUES (101,'2009-03-07','2009-03-27',NULL,'Rechazado','El pedido fue rechazado por el cliente',16);</w:t>
      </w:r>
    </w:p>
    <w:p w:rsidR="00F75937" w:rsidRDefault="00F75937" w:rsidP="00F75937">
      <w:r>
        <w:t>INSERT INTO pedido VALUES (102,'2008-12-28','2009-01-08','2009-01-08','Entregado','Pago pendiente',16);</w:t>
      </w:r>
    </w:p>
    <w:p w:rsidR="00F75937" w:rsidRDefault="00F75937" w:rsidP="00F75937">
      <w:r>
        <w:t>INSERT INTO pedido VALUES (103,'2009-01-15','2009-01-20','2009-01-24','Pendiente',NULL,30);</w:t>
      </w:r>
    </w:p>
    <w:p w:rsidR="00F75937" w:rsidRDefault="00F75937" w:rsidP="00F75937">
      <w:r>
        <w:t>INSERT INTO pedido VALUES (104,'2009-03-02','2009-03-06','2009-03-06','Entregado',NULL,30);</w:t>
      </w:r>
    </w:p>
    <w:p w:rsidR="00F75937" w:rsidRDefault="00F75937" w:rsidP="00F75937">
      <w:r>
        <w:t>INSERT INTO pedido VALUES (105,'2009-02-14','2009-02-20',NULL,'Rechazado','el producto ha sido rechazado por la pesima calidad',30);</w:t>
      </w:r>
    </w:p>
    <w:p w:rsidR="00F75937" w:rsidRDefault="00F75937" w:rsidP="00F75937">
      <w:r>
        <w:t>INSERT INTO pedido VALUES (106,'2009-05-13','2009-05-15','2009-05-20','Pendiente',NULL,30);</w:t>
      </w:r>
    </w:p>
    <w:p w:rsidR="00F75937" w:rsidRDefault="00F75937" w:rsidP="00F75937">
      <w:r>
        <w:t>INSERT INTO pedido VALUES (107,'2009-04-06','2009-04-10','2009-04-10','Entregado',NULL,30);</w:t>
      </w:r>
    </w:p>
    <w:p w:rsidR="00F75937" w:rsidRDefault="00F75937" w:rsidP="00F75937">
      <w:r>
        <w:t>INSERT INTO pedido VALUES (108,'2009-04-09','2009-04-15','2009-04-15','Entregado',NULL,16);</w:t>
      </w:r>
    </w:p>
    <w:p w:rsidR="00F75937" w:rsidRDefault="00F75937" w:rsidP="00F75937">
      <w:r>
        <w:t>INSERT INTO pedido VALUES (109,'2006-05-25','2006-07-28','2006-07-28','Entregado',NULL,38);</w:t>
      </w:r>
    </w:p>
    <w:p w:rsidR="00F75937" w:rsidRDefault="00F75937" w:rsidP="00F75937">
      <w:r>
        <w:t>INSERT INTO pedido VALUES (110,'2007-03-19','2007-04-24','2007-04-24','Entregado',NULL,38);</w:t>
      </w:r>
    </w:p>
    <w:p w:rsidR="00F75937" w:rsidRDefault="00F75937" w:rsidP="00F75937">
      <w:r>
        <w:t>INSERT INTO pedido VALUES (111,'2008-03-05','2008-03-30','2008-03-30','Entregado',NULL,36);</w:t>
      </w:r>
    </w:p>
    <w:p w:rsidR="00F75937" w:rsidRDefault="00F75937" w:rsidP="00F75937">
      <w:r>
        <w:t>INSERT INTO pedido VALUES (112,'2009-03-05','2009-04-06','2009-05-07','Pendiente',NULL,36);</w:t>
      </w:r>
    </w:p>
    <w:p w:rsidR="00F75937" w:rsidRDefault="00F75937" w:rsidP="00F75937">
      <w:r>
        <w:t>INSERT INTO pedido VALUES (113,'2008-10-28','2008-11-09','2009-01-09','Rechazado','El producto ha sido rechazado por la tardanza de el envio',36);</w:t>
      </w:r>
    </w:p>
    <w:p w:rsidR="00F75937" w:rsidRDefault="00F75937" w:rsidP="00F75937">
      <w:r>
        <w:t>INSERT INTO pedido VALUES (114,'2009-01-15','2009-01-29','2009-01-31','Entregado','El envio llego dos dias más tarde debido al mal tiempo',36);</w:t>
      </w:r>
    </w:p>
    <w:p w:rsidR="00F75937" w:rsidRDefault="00F75937" w:rsidP="00F75937">
      <w:r>
        <w:t>INSERT INTO pedido VALUES (115,'2008-11-29','2009-01-26','2009-02-27','Pendiente',NULL,36);</w:t>
      </w:r>
    </w:p>
    <w:p w:rsidR="00F75937" w:rsidRDefault="00F75937" w:rsidP="00F75937">
      <w:r>
        <w:t>INSERT INTO pedido VALUES (116,'2008-06-28','2008-08-01','2008-08-01','Entregado',NULL,38);</w:t>
      </w:r>
    </w:p>
    <w:p w:rsidR="00F75937" w:rsidRDefault="00F75937" w:rsidP="00F75937">
      <w:r>
        <w:t>INSERT INTO pedido VALUES (117,'2008-08-25','2008-10-01',NULL,'Rechazado','El pedido ha sido rechazado por la acumulacion de pago pendientes del cliente',38);</w:t>
      </w:r>
    </w:p>
    <w:p w:rsidR="00F75937" w:rsidRDefault="00F75937" w:rsidP="00F75937">
      <w:r>
        <w:t>INSERT INTO pedido VALUES (118,'2009-02-15','2009-02-27',NULL,'Pendiente',NULL,16);</w:t>
      </w:r>
    </w:p>
    <w:p w:rsidR="00F75937" w:rsidRDefault="00F75937" w:rsidP="00F75937">
      <w:r>
        <w:t>INSERT INTO pedido VALUES (119,'2009-01-10','2009-01-15','2009-01-15','Entregado','El pedido llego perfectamente',16);</w:t>
      </w:r>
    </w:p>
    <w:p w:rsidR="00F75937" w:rsidRDefault="00F75937" w:rsidP="00F75937">
      <w:r>
        <w:t>INSERT INTO pedido VALUES (120,'2009-03-07','2009-03-27',NULL,'Rechazado','El pedido fue rechazado por el cliente',16);</w:t>
      </w:r>
    </w:p>
    <w:p w:rsidR="00F75937" w:rsidRDefault="00F75937" w:rsidP="00F75937">
      <w:r>
        <w:t>INSERT INTO pedido VALUES (121,'2008-12-28','2009-01-08','2009-01-08','Entregado','Pago pendiente',16);</w:t>
      </w:r>
    </w:p>
    <w:p w:rsidR="00F75937" w:rsidRDefault="00F75937" w:rsidP="00F75937">
      <w:r>
        <w:t>INSERT INTO pedido VALUES (122,'2009-04-09','2009-04-15','2009-04-15','Entregado',NULL,16);</w:t>
      </w:r>
    </w:p>
    <w:p w:rsidR="00F75937" w:rsidRDefault="00F75937" w:rsidP="00F75937">
      <w:r>
        <w:t>INSERT INTO pedido VALUES (123,'2009-01-15','2009-01-20','2009-01-24','Pendiente',NULL,30);</w:t>
      </w:r>
    </w:p>
    <w:p w:rsidR="00F75937" w:rsidRDefault="00F75937" w:rsidP="00F75937">
      <w:r>
        <w:t>INSERT INTO pedido VALUES (124,'2009-03-02','2009-03-06','2009-03-06','Entregado',NULL,30);</w:t>
      </w:r>
    </w:p>
    <w:p w:rsidR="00F75937" w:rsidRDefault="00F75937" w:rsidP="00F75937">
      <w:r>
        <w:lastRenderedPageBreak/>
        <w:t>INSERT INTO pedido VALUES (125,'2009-02-14','2009-02-20',NULL,'Rechazado','el producto ha sido rechazado por la pesima calidad',30);</w:t>
      </w:r>
    </w:p>
    <w:p w:rsidR="00F75937" w:rsidRDefault="00F75937" w:rsidP="00F75937">
      <w:r>
        <w:t>INSERT INTO pedido VALUES (126,'2009-05-13','2009-05-15','2009-05-20','Pendiente',NULL,30);</w:t>
      </w:r>
    </w:p>
    <w:p w:rsidR="00F75937" w:rsidRDefault="00F75937" w:rsidP="00F75937">
      <w:r>
        <w:t>INSERT INTO pedido VALUES (127,'2009-04-06','2009-04-10','2009-04-10','Entregado',NULL,30);</w:t>
      </w:r>
    </w:p>
    <w:p w:rsidR="00F75937" w:rsidRDefault="00F75937" w:rsidP="00F75937">
      <w:r>
        <w:t>INSERT INTO pedido VALUES (128,'2008-11-10','2008-12-10','2008-12-29','Rechazado','El pedido ha sido rechazado por el cliente por el retraso en la entrega',38);</w:t>
      </w:r>
    </w:p>
    <w:p w:rsidR="00F75937" w:rsidRDefault="00F75937" w:rsidP="00F75937"/>
    <w:p w:rsidR="00F75937" w:rsidRDefault="00F75937" w:rsidP="00F75937">
      <w:r>
        <w:t>INSERT INTO producto VALUES ('11679','Sierra de Poda 400MM','Herramientas','0,258','HiperGarden Tools','Gracias a la poda se consigue manipular un poco la naturaleza, dándole la forma que más nos guste. Este trabajo básico de jardinería también facilita que las plantas crezcan de un modo más equilibrado, y que las flores y los frutos vuelvan cada año con regularidad. Lo mejor es dar forma cuando los ejemplares son jóvenes, de modo que exijan pocos cuidados cuando sean adultos. Además de saber cuándo y cómo hay que podar, tener unas herramientas adecuadas para esta labor es también de vital importancia.',15,14,11);</w:t>
      </w:r>
    </w:p>
    <w:p w:rsidR="00F75937" w:rsidRDefault="00F75937" w:rsidP="00F75937">
      <w:r>
        <w:t>INSERT INTO producto VALUES ('21636','Pala','Herramientas','0,156','HiperGarden Tools','Palas de acero con cresta de corte en la punta para cortar bien el terreno. Buena penetración en tierras muy compactas.',15,14,13);</w:t>
      </w:r>
    </w:p>
    <w:p w:rsidR="00F75937" w:rsidRDefault="00F75937" w:rsidP="00F75937">
      <w:r>
        <w:t>INSERT INTO producto VALUES ('22225','Rastrillo de Jardín','Herramientas','1,064','HiperGarden Tools','Fabuloso rastillo que le ayudará a eliminar piedras, hojas, ramas y otros elementos incómodos en su jardín.',15,12,11);</w:t>
      </w:r>
    </w:p>
    <w:p w:rsidR="00F75937" w:rsidRDefault="00F75937" w:rsidP="00F75937">
      <w:r>
        <w:t>INSERT INTO producto VALUES ('30310','Azadón','Herramientas','0,168','HiperGarden Tools','Longitud:24cm. Herramienta fabricada en acero y pintura epoxi,alargando su durabilidad y preveniendo la corrosión.Diseño pensado para el ahorro de trabajo.',15,12,11);</w:t>
      </w:r>
    </w:p>
    <w:p w:rsidR="00F75937" w:rsidRDefault="00F75937" w:rsidP="00F75937">
      <w:r>
        <w:t>INSERT INTO producto VALUES ('AR-001','Ajedrea','Aromáticas','15-20','Murcia Seasons','Planta aromática que fresca se utiliza para condimentar carnes y ensaladas, y seca, para pastas, sopas y guisantes',140,1,0);</w:t>
      </w:r>
    </w:p>
    <w:p w:rsidR="00F75937" w:rsidRDefault="00F75937" w:rsidP="00F75937">
      <w:r>
        <w:t>INSERT INTO producto VALUES ('AR-002','Lavándula Dentata','Aromáticas','15-20','Murcia Seasons','Espliego de jardín, Alhucema rizada, Alhucema dentada, Cantueso rizado. Familia: Lamiaceae.Origen: España y Portugal. Mata de unos 60 cm de alto. Las hojas son aromáticas, dentadas y de color verde grisáceas.  Produce compactas espigas de flores pequeñas, ligeramente aromáticas, tubulares,de color azulado y con brácteas púrpuras.  Frutos: nuececillas alargadas encerradas en el tubo del cáliz.  Se utiliza en jardineria y no en perfumeria como otros cantuesos, espliegos y lavandas.  Tiene propiedades aromatizantes y calmantes. Adecuadas para la formación de setos bajos. Se dice que su aroma ahuyenta pulgones y otros insectos perjudiciales para las plantas vecinas.',140,1,0);</w:t>
      </w:r>
    </w:p>
    <w:p w:rsidR="00F75937" w:rsidRDefault="00F75937" w:rsidP="00F75937">
      <w:r>
        <w:t>INSERT INTO producto VALUES ('AR-003','Mejorana','Aromáticas','15-20','Murcia Seasons','Origanum majorana. No hay que confundirlo con el orégano. Su sabor se parece más al tomillo, pero es más dulce y aromático.Se usan las hojas frescas o secas, picadas, machacadas o en polvo, en sopas, rellenos, quiches y tartas, tortillas, platos con papas y, como aderezo, en ramilletes de hierbas.El sabor delicado de la mejorana se elimina durante la cocción, de manera que es mejor agregarla cuando el plato esté en su punto o en aquéllos que apenas necesitan cocción.',140,1,0);</w:t>
      </w:r>
    </w:p>
    <w:p w:rsidR="00F75937" w:rsidRDefault="00F75937" w:rsidP="00F75937">
      <w:r>
        <w:t xml:space="preserve">INSERT INTO producto VALUES ('AR-004','Melissa ','Aromáticas','15-20','Murcia Seasons','Es una planta perenne (dura varios años) conocida por el agradable y característico olor a limón que desprenden en verano. Nunca debe faltar en la huerta o jardín por su agradable aroma y por los variados usos que tiene: planta olorosa, condimentaria y medicinal. Su cultivo es muy fácil. Le va bien un suelo ligero, con buen drenaje y riego sin exceso. </w:t>
      </w:r>
      <w:r>
        <w:lastRenderedPageBreak/>
        <w:t>A pleno sol o por lo menos 5 horas de sol por día. Cada año, su abonado mineral correspondiente.En otoño, la melisa pierde el agradable olor a limón que desprende en verano sus flores azules y blancas. En este momento se debe cortar a unos 20 cm. del suelo. Brotará de forma densa en primavera.',140,1,0);</w:t>
      </w:r>
    </w:p>
    <w:p w:rsidR="00F75937" w:rsidRDefault="00F75937" w:rsidP="00F75937">
      <w:r>
        <w:t>INSERT INTO producto VALUES ('AR-005','Mentha Sativa','Aromáticas','15-20','Murcia Seasons','¿Quién no conoce la Hierbabuena? Se trata de una plantita muy aromática, agradable y cultivada extensamente por toda España. Es hierba perenne (por tanto vive varios años, no es anual). Puedes cultivarla en maceta o plantarla en la tierra del jardín o en un rincón del huerto. Lo más importante es que cuente con bastante agua. En primavera debes aportar fertilizantes minerales. Vive mejor en semisombra que a pleno sol.Si ves orugas o los agujeros en hojas consecuencia de su ataque, retíralas una a una a mano; no uses insecticidas químicos.',140,1,0);</w:t>
      </w:r>
    </w:p>
    <w:p w:rsidR="00F75937" w:rsidRDefault="00F75937" w:rsidP="00F75937">
      <w:r>
        <w:t>INSERT INTO producto VALUES ('AR-006','Petrosilium Hortense (Peregil)','Aromáticas','15-20','Murcia Seasons','Nombre científico o latino: Petroselinum hortense, Petroselinum crispum. Nombre común o vulgar: Perejil, Perejil rizado Familia: Umbelliferae (Umbelíferas). Origen: el origen del perejil se encuentra en el Mediterraneo. Esta naturalizada en casi toda Europa. Se utiliza como condimento y para adorno, pero también en ensaladas. Se suele regalar en las fruterías y verdulerías.El perejil lo hay de 2 tipos: de hojas planas y de hojas rizadas.',140,1,0);</w:t>
      </w:r>
    </w:p>
    <w:p w:rsidR="00F75937" w:rsidRDefault="00F75937" w:rsidP="00F75937">
      <w:r>
        <w:t>INSERT INTO producto VALUES ('AR-007','Salvia Mix','Aromáticas','15-20','Murcia Seasons','La Salvia es un pequeño arbusto que llega hasta el metro de alto.Tiene una vida breve, de unos pocos años.En el jardín, como otras aromáticas, queda muy bien en una rocalla o para hacer una bordura perfumada a cada lado de un camino de Salvia. Abona después de cada corte y recorta el arbusto una vez pase la floración.',140,1,0);</w:t>
      </w:r>
    </w:p>
    <w:p w:rsidR="00F75937" w:rsidRDefault="00F75937" w:rsidP="00F75937">
      <w:r>
        <w:t>INSERT INTO producto VALUES ('AR-008','Thymus Citriodra (Tomillo limón)','Aromáticas','15-20','Murcia Seasons','Nombre común o vulgar: Tomillo, Tremoncillo Familia: Labiatae (Labiadas).Origen: Región mediterránea.Arbustillo bajo, de 15 a 40 cm de altura. Las hojas son muy pequeñas, de unos 6 mm de longitud; según la variedad pueden ser verdes, verdes grisáceas, amarillas, o jaspeadas. Las flores aparecen de mediados de primavera hasta bien entrada la época estival y se presentan en racimos terminales que habitualmente son de color violeta o púrpura aunque también pueden ser blancas. Esta planta despide un intenso y típico aroma, que se incrementa con el roce. El tomillo resulta de gran belleza cuando está en flor. El tomillo atrae a avispas y abejas. En jardinería se usa como manchas, para hacer borduras, para aromatizar el ambiente, llenar huecos, cubrir rocas, para jardines en miniatura, etc. Arranque las flores y hojas secas del tallo y añadálos a un popurri, introdúzcalos en saquitos de hierbas o en la almohada.También puede usar las ramas secas con flores para añadir aroma y textura a cestos abiertos.',140,1,0);</w:t>
      </w:r>
    </w:p>
    <w:p w:rsidR="00F75937" w:rsidRDefault="00F75937" w:rsidP="00F75937">
      <w:r>
        <w:t>INSERT INTO producto VALUES ('AR-009','Thymus Vulgaris','Aromáticas','15-20','Murcia Seasons','Nombre común o vulgar: Tomillo, Tremoncillo Familia: Labiatae (Labiadas). Origen: Región mediterránea. Arbustillo bajo, de 15 a 40 cm de altura. Las hojas son muy pequeñas, de unos 6 mm de longitud; según la variedad pueden ser verdes, verdes grisáceas, amarillas, o jaspeadas. Las flores aparecen de mediados de primavera hasta bien entrada la época estival y se presentan en racimos terminales que habitualmente son de color violeta o púrpura aunque también pueden ser blancas. Esta planta despide un intenso y típico aroma, que se incrementa con el roce. El tomillo resulta de gran belleza cuando está en flor. El tomillo atrae a avispas y abejas.\r\n En jardinería se usa como manchas, para hacer borduras, para aromatizar el ambiente, llenar huecos, cubrir rocas, para jardines en miniatura, etc. Arranque las flores y hojas secas del tallo y añadálos a un popurri, introdúzcalos en saquitos de hierbas o en la almohada. También puede usar las ramas secas con flores para añadir aroma y textura a cestos abiertos.',140,1,0);</w:t>
      </w:r>
    </w:p>
    <w:p w:rsidR="00F75937" w:rsidRDefault="00F75937" w:rsidP="00F75937">
      <w:r>
        <w:t>INSERT INTO producto VALUES ('AR-010','Santolina Chamaecyparys','Aromáticas','15-20','Murcia Seasons','',140,1,0);</w:t>
      </w:r>
    </w:p>
    <w:p w:rsidR="00F75937" w:rsidRDefault="00F75937" w:rsidP="00F75937">
      <w:r>
        <w:lastRenderedPageBreak/>
        <w:t>INSERT INTO producto VALUES ('FR-1','Expositor Cítricos Mix','Frutales','100-120','Frutales Talavera S.A','',15,7,5);</w:t>
      </w:r>
    </w:p>
    <w:p w:rsidR="00F75937" w:rsidRDefault="00F75937" w:rsidP="00F75937">
      <w:r>
        <w:t>INSERT INTO producto VALUES ('FR-10','Limonero 2 años injerto','Frutales','','NaranjasValencianas.com','El limonero, pertenece al grupo de los cítricos, teniendo su origen hace unos 20 millones de años en el sudeste asiático. Fue introducido por los árabes en el área mediterránea entre los años 1.000 a 1.200, habiendo experimentando numerosas modificaciones debidas tanto a la selección natural mediante hibridaciones espontáneas como a las producidas por el hombre, en este caso buscando las necesidades del mercado.',15,7,5);</w:t>
      </w:r>
    </w:p>
    <w:p w:rsidR="00F75937" w:rsidRDefault="00F75937" w:rsidP="00F75937">
      <w:r>
        <w:t>INSERT INTO producto VALUES ('FR-100','Nectarina','Frutales','8/10','Frutales Talavera S.A','Se trata de un árbol derivado por mutación de los melocotoneros comunes, y los únicos caracteres diferenciales son la ausencia de tomentosidad en la piel del fruto. La planta, si se deja crecer libremente, adopta un porte globoso con unas dimensiones medias de 4-6 metros',50,11,8);</w:t>
      </w:r>
    </w:p>
    <w:p w:rsidR="00F75937" w:rsidRDefault="00F75937" w:rsidP="00F75937">
      <w:r>
        <w:t>INSERT INTO producto VALUES ('FR-101','Nogal','Frutales','8/10','Frutales Talavera S.A','',50,13,10);</w:t>
      </w:r>
    </w:p>
    <w:p w:rsidR="00F75937" w:rsidRDefault="00F75937" w:rsidP="00F75937">
      <w:r>
        <w:t>INSERT INTO producto VALUES ('FR-102','Olea-Olivos','Frutales','8/10','Frutales Talavera S.A','Existen dos hipótesis sobre el origen del olivo, una que postula que proviene de las costas de Siria, Líbano e Israel y otra que considera que lo considera originario de Asia menor. La llegada a Europa probablemente tuvo lugar de mano de los Fenicios, en transito por Chipre, Creta, e Islas del Mar Egeo, pasando a Grecia y más tarde a Italia. Los primeros indicios de la presencia del olivo en las costas mediterráneas españolas coinciden con el dominio romano, aunque fueron posteriormente los árabes los que impulsaron su cultivo en Andalucía, convirtiendo a España en el primer país productor de aceite de oliva a nivel mundial.',50,18,14);</w:t>
      </w:r>
    </w:p>
    <w:p w:rsidR="00F75937" w:rsidRDefault="00F75937" w:rsidP="00F75937">
      <w:r>
        <w:t>INSERT INTO producto VALUES ('FR-103','Olea-Olivos','Frutales','10/12','Frutales Talavera S.A','Existen dos hipótesis sobre el origen del olivo, una que postula que proviene de las costas de Siria, Líbano e Israel y otra que considera que lo considera originario de Asia menor. La llegada a Europa probablemente tuvo lugar de mano de los Fenicios, en transito por Chipre, Creta, e Islas del Mar Egeo, pasando a Grecia y más tarde a Italia. Los primeros indicios de la presencia del olivo en las costas mediterráneas españolas coinciden con el dominio romano, aunque fueron posteriormente los árabes los que impulsaron su cultivo en Andalucía, convirtiendo a España en el primer país productor de aceite de oliva a nivel mundial.',50,25,20);</w:t>
      </w:r>
    </w:p>
    <w:p w:rsidR="00F75937" w:rsidRDefault="00F75937" w:rsidP="00F75937">
      <w:r>
        <w:t>INSERT INTO producto VALUES ('FR-104','Olea-Olivos','Frutales','12/4','Frutales Talavera S.A','Existen dos hipótesis sobre el origen del olivo, una que postula que proviene de las costas de Siria, Líbano e Israel y otra que considera que lo considera originario de Asia menor. La llegada a Europa probablemente tuvo lugar de mano de los Fenicios, en transito por Chipre, Creta, e Islas del Mar Egeo, pasando a Grecia y más tarde a Italia. Los primeros indicios de la presencia del olivo en las costas mediterráneas españolas coinciden con el dominio romano, aunque fueron posteriormente los árabes los que impulsaron su cultivo en Andalucía, convirtiendo a España en el primer país productor de aceite de oliva a nivel mundial.',50,49,39);</w:t>
      </w:r>
    </w:p>
    <w:p w:rsidR="00F75937" w:rsidRDefault="00F75937" w:rsidP="00F75937">
      <w:r>
        <w:t>INSERT INTO producto VALUES ('FR-105','Olea-Olivos','Frutales','14/16','Frutales Talavera S.A','Existen dos hipótesis sobre el origen del olivo, una que postula que proviene de las costas de Siria, Líbano e Israel y otra que considera que lo considera originario de Asia menor. La llegada a Europa probablemente tuvo lugar de mano de los Fenicios, en transito por Chipre, Creta, e Islas del Mar Egeo, pasando a Grecia y más tarde a Italia. Los primeros indicios de la presencia del olivo en las costas mediterráneas españolas coinciden con el dominio romano, aunque fueron posteriormente los árabes los que impulsaron su cultivo en Andalucía, convirtiendo a España en el primer país productor de aceite de oliva a nivel mundial.',50,70,56);</w:t>
      </w:r>
    </w:p>
    <w:p w:rsidR="00F75937" w:rsidRDefault="00F75937" w:rsidP="00F75937">
      <w:r>
        <w:t xml:space="preserve">INSERT INTO producto VALUES ('FR-106','Peral','Frutales','8/10','Frutales Talavera S.A','Árbol piramidal, redondeado en su juventud, luego oval, que llega hasta 20 metros de altura y por término medio vive 65 años.Tronco alto, grueso, de corteza agrietada, gris, de la cual se destacan con frecuencia placas lenticulares.Las </w:t>
      </w:r>
      <w:r>
        <w:lastRenderedPageBreak/>
        <w:t>ramas se insertan formando ángulo agudo con el tronco (45º), de corteza lisa, primero verde y luego gris-violácea, con numerosas lenticelas.',50,11,8);</w:t>
      </w:r>
    </w:p>
    <w:p w:rsidR="00F75937" w:rsidRDefault="00F75937" w:rsidP="00F75937">
      <w:r>
        <w:t>INSERT INTO producto VALUES ('FR-107','Peral','Frutales','10/12','Frutales Talavera S.A','Árbol piramidal, redondeado en su juventud, luego oval, que llega hasta 20 metros de altura y por término medio vive 65 años.Tronco alto, grueso, de corteza agrietada, gris, de la cual se destacan con frecuencia placas lenticulares.Las ramas se insertan formando ángulo agudo con el tronco (45º), de corteza lisa, primero verde y luego gris-violácea, con numerosas lenticelas.',50,22,17);</w:t>
      </w:r>
    </w:p>
    <w:p w:rsidR="00F75937" w:rsidRDefault="00F75937" w:rsidP="00F75937">
      <w:r>
        <w:t>INSERT INTO producto VALUES ('FR-108','Peral','Frutales','12/14','Frutales Talavera S.A','Árbol piramidal, redondeado en su juventud, luego oval, que llega hasta 20 metros de altura y por término medio vive 65 años.Tronco alto, grueso, de corteza agrietada, gris, de la cual se destacan con frecuencia placas lenticulares.Las ramas se insertan formando ángulo agudo con el tronco (45º), de corteza lisa, primero verde y luego gris-violácea, con numerosas lenticelas.',50,32,25);</w:t>
      </w:r>
    </w:p>
    <w:p w:rsidR="00F75937" w:rsidRDefault="00F75937" w:rsidP="00F75937">
      <w:r>
        <w:t>INSERT INTO producto VALUES ('FR-11','Limonero 30/40','Frutales','','NaranjasValencianas.com','El limonero, pertenece al grupo de los cítricos, teniendo su origen hace unos 20 millones de años en el sudeste asiático. Fue introducido por los árabes en el área mediterránea entre los años 1.000 a 1.200, habiendo experimentando numerosas modificaciones debidas tanto a la selección natural mediante hibridaciones espontáneas como a las producidas por el',15,100,80);</w:t>
      </w:r>
    </w:p>
    <w:p w:rsidR="00F75937" w:rsidRDefault="00F75937" w:rsidP="00F75937">
      <w:r>
        <w:t>INSERT INTO producto VALUES ('FR-12','Kunquat ','Frutales','','NaranjasValencianas.com','su nombre científico se origina en honor a un hoticultor escocés que recolectó especímenes en China, (\"Fortunella\"), Robert Fortune (1812-1880), y \"margarita\", del latín margaritus-a-um = perla, en alusión a sus pequeños y brillantes frutos. Se trata de un arbusto o árbol pequeño de 2-3 m de altura, inerme o con escasas espinas.Hojas lanceoladas de 4-8 (-15) cm de longitud, con el ápice redondeado y la base cuneada.Tienen el margen crenulado en su mitad superior, el haz verde brillante y el envés más pálido.Pecíolo ligeramente marginado.Flores perfumadas solitarias o agrupadas en inflorescencias axilares, blancas.El fruto es lo más característico, es el más pequeño de todos los cítricos y el único cuya cáscara se puede comer.Frutos pequeños, con semillas, de corteza fina, dulce, aromática y comestible, y de pulpa naranja amarillenta y ligeramente ácida.Sus frutos son muy pequeños y tienen un carácter principalmente ornamental.',15,21,16);</w:t>
      </w:r>
    </w:p>
    <w:p w:rsidR="00F75937" w:rsidRDefault="00F75937" w:rsidP="00F75937">
      <w:r>
        <w:t>INSERT INTO producto VALUES ('FR-13','Kunquat  EXTRA con FRUTA','Frutales','150-170','NaranjasValencianas.com','su nombre científico se origina en honor a un hoticultor escocés que recolectó especímenes en China, (\"Fortunella\"), Robert Fortune (1812-1880), y \"margarita\", del latín margaritus-a-um = perla, en alusión a sus pequeños y brillantes frutos. Se trata de un arbusto o árbol pequeño de 2-3 m de altura, inerme o con escasas espinas.Hojas lanceoladas de 4-8 (-15) cm de longitud, con el ápice redondeado y la base cuneada.Tienen el margen crenulado en su mitad superior, el haz verde brillante y el envés más pálido.Pecíolo ligeramente marginado.Flores perfumadas solitarias o agrupadas en inflorescencias axilares, blancas.El fruto es lo más característico, es el más pequeño de todos los cítricos y el único cuya cáscara se puede comer.Frutos pequeños, con semillas, de corteza fina, dulce, aromática y comestible, y de pulpa naranja amarillenta y ligeramente ácida.Sus frutos son muy pequeños y tienen un carácter principalmente ornamental.',15,57,45);</w:t>
      </w:r>
    </w:p>
    <w:p w:rsidR="00F75937" w:rsidRDefault="00F75937" w:rsidP="00F75937">
      <w:r>
        <w:t>INSERT INTO producto VALUES ('FR-14','Calamondin Mini','Frutales','','Frutales Talavera S.A','Se trata de un pequeño arbolito de copa densa, con tendencia a la verticalidad, inerme o con cortas espinas. Sus hojas son pequeñas, elípticas de 5-10 cm de longitud, con los pecíolos estrechamente alados.Posee 1 o 2 flores en situación axilar, al final de las ramillas.Sus frutos son muy pequeños (3-3,5 cm de diámetro), con pocas semillas, esféricos u ovales, con la zona apical aplanada; corteza de color naranja-rojizo, muy fina y fácilmente separable de la pulpa, que es dulce, ácida y comestible..',15,10,8);</w:t>
      </w:r>
    </w:p>
    <w:p w:rsidR="00F75937" w:rsidRDefault="00F75937" w:rsidP="00F75937">
      <w:r>
        <w:lastRenderedPageBreak/>
        <w:t>INSERT INTO producto VALUES ('FR-15','Calamondin Copa ','Frutales','','Frutales Talavera S.A','Se trata de un pequeño arbolito de copa densa, con tendencia a la verticalidad, inerme o con cortas espinas. Sus hojas son pequeñas, elípticas de 5-10 cm de longitud, con los pecíolos estrechamente alados.Posee 1 o 2 flores en situación axilar, al final de las ramillas.Sus frutos son muy pequeños (3-3,5 cm de diámetro), con pocas semillas, esféricos u ovales, con la zona apical aplanada; corteza de color naranja-rojizo, muy fina y fácilmente separable de la pulpa, que es dulce, ácida y comestible..',15,25,20);</w:t>
      </w:r>
    </w:p>
    <w:p w:rsidR="00F75937" w:rsidRDefault="00F75937" w:rsidP="00F75937">
      <w:r>
        <w:t>INSERT INTO producto VALUES ('FR-16','Calamondin Copa EXTRA Con FRUTA','Frutales','100-120','Frutales Talavera S.A','Se trata de un pequeño arbolito de copa densa, con tendencia a la verticalidad, inerme o con cortas espinas. Sus hojas son pequeñas, elípticas de 5-10 cm de longitud, con los pecíolos estrechamente alados.Posee 1 o 2 flores en situación axilar, al final de las ramillas.Sus frutos son muy pequeños (3-3,5 cm de diámetro), con pocas semillas, esféricos u ovales, con la zona apical aplanada; corteza de color naranja-rojizo, muy fina y fácilmente separable de la pulpa, que es dulce, ácida y comestible..',15,45,36);</w:t>
      </w:r>
    </w:p>
    <w:p w:rsidR="00F75937" w:rsidRDefault="00F75937" w:rsidP="00F75937">
      <w:r>
        <w:t>INSERT INTO producto VALUES ('FR-17','Rosal bajo 1Âª -En maceta-inicio brotación','Frutales','','Frutales Talavera S.A','',15,2,1);</w:t>
      </w:r>
    </w:p>
    <w:p w:rsidR="00F75937" w:rsidRDefault="00F75937" w:rsidP="00F75937">
      <w:r>
        <w:t>INSERT INTO producto VALUES ('FR-18','ROSAL TREPADOR','Frutales','','Frutales Talavera S.A','',350,4,3);</w:t>
      </w:r>
    </w:p>
    <w:p w:rsidR="00F75937" w:rsidRDefault="00F75937" w:rsidP="00F75937">
      <w:r>
        <w:t>INSERT INTO producto VALUES ('FR-19','Camelia Blanco, Chrysler Rojo, Soraya Naranja, ','Frutales','','NaranjasValencianas.com','',350,4,3);</w:t>
      </w:r>
    </w:p>
    <w:p w:rsidR="00F75937" w:rsidRDefault="00F75937" w:rsidP="00F75937">
      <w:r>
        <w:t>INSERT INTO producto VALUES ('FR-2','Naranjo -Plantón joven 1 año injerto','Frutales','','NaranjasValencianas.com','El naranjo es un árbol pequeño, que no supera los 3-5 metros de altura, con una copa compacta, cónica, transformada en esérica gracias a la poda. Su tronco es de color gris y liso, y las hojas son perennes, coriáceas, de un verde intenso y brillante, con forma oval o elíptico-lanceolada. Poseen, en el caso del naranjo amargo, un típico peciolo alado en forma de Â‘corazónÂ’, que en el naranjo dulce es más estrecho y menos patente.',15,6,4);</w:t>
      </w:r>
    </w:p>
    <w:p w:rsidR="00F75937" w:rsidRDefault="00F75937" w:rsidP="00F75937">
      <w:r>
        <w:t>INSERT INTO producto VALUES ('FR-20','Landora Amarillo, Rose Gaujard bicolor blanco-rojo','Frutales','','Frutales Talavera S.A','',350,4,3);</w:t>
      </w:r>
    </w:p>
    <w:p w:rsidR="00F75937" w:rsidRDefault="00F75937" w:rsidP="00F75937">
      <w:r>
        <w:t>INSERT INTO producto VALUES ('FR-21','Kordes Perfect bicolor rojo-amarillo, Roundelay rojo fuerte','Frutales','','Frutales Talavera S.A','',350,4,3);</w:t>
      </w:r>
    </w:p>
    <w:p w:rsidR="00F75937" w:rsidRDefault="00F75937" w:rsidP="00F75937">
      <w:r>
        <w:t>INSERT INTO producto VALUES ('FR-22','Pitimini rojo','Frutales','','Frutales Talavera S.A','',350,4,3);</w:t>
      </w:r>
    </w:p>
    <w:p w:rsidR="00F75937" w:rsidRDefault="00F75937" w:rsidP="00F75937">
      <w:r>
        <w:t>INSERT INTO producto VALUES ('FR-23','Rosal copa ','Frutales','','Frutales Talavera S.A','',400,8,6);</w:t>
      </w:r>
    </w:p>
    <w:p w:rsidR="00F75937" w:rsidRDefault="00F75937" w:rsidP="00F75937">
      <w:r>
        <w:t>INSERT INTO producto VALUES ('FR-24','Albaricoquero Corbato','Frutales','','Melocotones de Cieza S.A.','árbol que puede pasar de los 6 m de altura, en la región mediterránea con ramas formando una copa redondeada. La corteza del tronco es pardo-violácea, agrietada; las ramas son rojizas y extendidas cuando jóvenes y las ramas secundarias son cortas, divergentes y escasas. Las yemas latentes son frecuentes especialmente sobre las ramas viejas.',400,8,6);</w:t>
      </w:r>
    </w:p>
    <w:p w:rsidR="00F75937" w:rsidRDefault="00F75937" w:rsidP="00F75937">
      <w:r>
        <w:t>INSERT INTO producto VALUES ('FR-25','Albaricoquero Moniqui','Frutales','','Melocotones de Cieza S.A.','árbol que puede pasar de los 6 m de altura, en la región mediterránea con ramas formando una copa redondeada. La corteza del tronco es pardo-violácea, agrietada; las ramas son rojizas y extendidas cuando jóvenes y las ramas secundarias son cortas, divergentes y escasas. Las yemas latentes son frecuentes especialmente sobre las ramas viejas.',400,8,6);</w:t>
      </w:r>
    </w:p>
    <w:p w:rsidR="00F75937" w:rsidRDefault="00F75937" w:rsidP="00F75937">
      <w:r>
        <w:lastRenderedPageBreak/>
        <w:t>INSERT INTO producto VALUES ('FR-26','Albaricoquero Kurrot','Frutales','','Melocotones de Cieza S.A.','árbol que puede pasar de los 6 m de altura, en la región mediterránea con ramas formando una copa redondeada. La corteza del tronco es pardo-violácea, agrietada; las ramas son rojizas y extendidas cuando jóvenes y las ramas secundarias son cortas, divergentes y escasas. Las yemas latentes son frecuentes especialmente sobre las ramas viejas.',400,8,6);</w:t>
      </w:r>
    </w:p>
    <w:p w:rsidR="00F75937" w:rsidRDefault="00F75937" w:rsidP="00F75937">
      <w:r>
        <w:t>INSERT INTO producto VALUES ('FR-27','Cerezo Burlat','Frutales','','Jerte Distribuciones S.L.','Las principales especies de cerezo cultivadas en el mundo son el cerezo dulce (Prunus avium), el guindo (P. cerasus)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templado',400,8,6);</w:t>
      </w:r>
    </w:p>
    <w:p w:rsidR="00F75937" w:rsidRDefault="00F75937" w:rsidP="00F75937">
      <w:r>
        <w:t>INSERT INTO producto VALUES ('FR-28','Cerezo Picota','Frutales','','Jerte Distribuciones S.L.','Las principales especies de cerezo cultivadas en el mundo son el cerezo dulce (Prunus avium), el guindo (P. cerasus)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templado',400,8,6);</w:t>
      </w:r>
    </w:p>
    <w:p w:rsidR="00F75937" w:rsidRDefault="00F75937" w:rsidP="00F75937">
      <w:r>
        <w:t>INSERT INTO producto VALUES ('FR-29','Cerezo Napoleón','Frutales','','Jerte Distribuciones S.L.','Las principales especies de cerezo cultivadas en el mundo son el cerezo dulce (Prunus avium), el guindo (P. cerasus)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templado',400,8,6);</w:t>
      </w:r>
    </w:p>
    <w:p w:rsidR="00F75937" w:rsidRDefault="00F75937" w:rsidP="00F75937">
      <w:r>
        <w:t>INSERT INTO producto VALUES ('FR-3','Naranjo 2 años injerto','Frutales','','NaranjasValencianas.com','El naranjo es un árbol pequeño, que no supera los 3-5 metros de altura, con una copa compacta, cónica, transformada en esérica gracias a la poda. Su tronco es de color gris y liso, y las hojas son perennes, coriáceas, de un verde intenso y brillante, con forma oval o elíptico-lanceolada. Poseen, en el caso del naranjo amargo, un típico peciolo alado en forma de Â‘corazónÂ’, que en el naranjo dulce es más estrecho y menos patente.',15,7,5);</w:t>
      </w:r>
    </w:p>
    <w:p w:rsidR="00F75937" w:rsidRDefault="00F75937" w:rsidP="00F75937">
      <w:r>
        <w:t>INSERT INTO producto VALUES ('FR-30','Ciruelo R. Claudia Verde   ','Frutales','','Frutales Talavera S.A','árbol de tamaño mediano que alcanza una altura máxima de 5-6 m. Tronco de corteza pardo-azulada, brillante, lisa o agrietada longitudinalmente. Produce ramas alternas, pequeñas, delgadas, unas veces lisas, glabras y otras pubescentes y vellosas',400,8,6);</w:t>
      </w:r>
    </w:p>
    <w:p w:rsidR="00F75937" w:rsidRDefault="00F75937" w:rsidP="00F75937">
      <w:r>
        <w:t>INSERT INTO producto VALUES ('FR-31','Ciruelo Santa Rosa','Frutales','','Frutales Talavera S.A','árbol de tamaño mediano que alcanza una altura máxima de 5-6 m. Tronco de corteza pardo-azulada, brillante, lisa o agrietada longitudinalmente. Produce ramas alternas, pequeñas, delgadas, unas veces lisas, glabras y otras pubescentes y vellosas',400,8,6);</w:t>
      </w:r>
    </w:p>
    <w:p w:rsidR="00F75937" w:rsidRDefault="00F75937" w:rsidP="00F75937">
      <w:r>
        <w:t>INSERT INTO producto VALUES ('FR-32','Ciruelo Golden Japan','Frutales','','Frutales Talavera S.A','árbol de tamaño mediano que alcanza una altura máxima de 5-6 m. Tronco de corteza pardo-azulada, brillante, lisa o agrietada longitudinalmente. Produce ramas alternas, pequeñas, delgadas, unas veces lisas, glabras y otras pubescentes y vellosas',400,8,6);</w:t>
      </w:r>
    </w:p>
    <w:p w:rsidR="00F75937" w:rsidRDefault="00F75937" w:rsidP="00F75937">
      <w:r>
        <w:lastRenderedPageBreak/>
        <w:t>INSERT INTO producto VALUES ('FR-33','Ciruelo Friar','Frutales','','Frutales Talavera S.A','árbol de tamaño mediano que alcanza una altura máxima de 5-6 m. Tronco de corteza pardo-azulada, brillante, lisa o agrietada longitudinalmente. Produce ramas alternas, pequeñas, delgadas, unas veces lisas, glabras y otras pubescentes y vellosas',400,8,6);</w:t>
      </w:r>
    </w:p>
    <w:p w:rsidR="00F75937" w:rsidRDefault="00F75937" w:rsidP="00F75937">
      <w:r>
        <w:t>INSERT INTO producto VALUES ('FR-34','Ciruelo Reina C. De Ollins','Frutales','','Frutales Talavera S.A','árbol de tamaño mediano que alcanza una altura máxima de 5-6 m. Tronco de corteza pardo-azulada, brillante, lisa o agrietada longitudinalmente. Produce ramas alternas, pequeñas, delgadas, unas veces lisas, glabras y otras pubescentes y vellosas',400,8,6);</w:t>
      </w:r>
    </w:p>
    <w:p w:rsidR="00F75937" w:rsidRDefault="00F75937" w:rsidP="00F75937">
      <w:r>
        <w:t>INSERT INTO producto VALUES ('FR-35','Ciruelo Claudia Negra','Frutales','','Frutales Talavera S.A','árbol de tamaño mediano que alcanza una altura máxima de 5-6 m. Tronco de corteza pardo-azulada, brillante, lisa o agrietada longitudinalmente. Produce ramas alternas, pequeñas, delgadas, unas veces lisas, glabras y otras pubescentes y vellosas',400,8,6);</w:t>
      </w:r>
    </w:p>
    <w:p w:rsidR="00F75937" w:rsidRDefault="00F75937" w:rsidP="00F75937">
      <w:r>
        <w:t>INSERT INTO producto VALUES ('FR-36','Granado Mollar de Elche','Frutales','','Frutales Talavera S.A','pequeño árbol caducifolio, a veces con porte arbustivo, de 3 a 6 m de altura, con el tronco retorcido. Madera dura y corteza escamosa de color grisáceo. Las ramitas jóvenes son más o menos cuadrangulares o angostas y de cuatro alas, posteriormente se vuelven redondas con corteza de color café grisáceo, la mayoría de las ramas, pero especialmente las pequeñas ramitas axilares, son en forma de espina o terminan en una espina aguda; la copa es extendida.',400,9,7);</w:t>
      </w:r>
    </w:p>
    <w:p w:rsidR="00F75937" w:rsidRDefault="00F75937" w:rsidP="00F75937">
      <w:r>
        <w:t>INSERT INTO producto VALUES ('FR-37','Higuera Napolitana','Frutales','','Frutales Talavera S.A','La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brevas.',400,9,7);</w:t>
      </w:r>
    </w:p>
    <w:p w:rsidR="00F75937" w:rsidRDefault="00F75937" w:rsidP="00F75937">
      <w:r>
        <w:t>INSERT INTO producto VALUES ('FR-38','Higuera Verdal','Frutales','','Frutales Talavera S.A','La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brevas.',400,9,7);</w:t>
      </w:r>
    </w:p>
    <w:p w:rsidR="00F75937" w:rsidRDefault="00F75937" w:rsidP="00F75937">
      <w:r>
        <w:t>INSERT INTO producto VALUES ('FR-39','Higuera Breva','Frutales','','Frutales Talavera S.A','La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brevas.',400,9,7);</w:t>
      </w:r>
    </w:p>
    <w:p w:rsidR="00F75937" w:rsidRDefault="00F75937" w:rsidP="00F75937">
      <w:r>
        <w:t xml:space="preserve">INSERT INTO producto VALUES ('FR-4','Naranjo calibre 8/10','Frutales','','NaranjasValencianas.com','El naranjo es un árbol pequeño, que no supera los 3-5 metros de altura, con una copa compacta, cónica, transformada en esérica gracias a la poda. Su tronco es de color gris y liso, y las hojas son perennes, coriáceas, de un verde intenso </w:t>
      </w:r>
      <w:r>
        <w:lastRenderedPageBreak/>
        <w:t>y brillante, con forma oval o elíptico-lanceolada. Poseen, en el caso del naranjo amargo, un típico peciolo alado en forma de Â‘corazónÂ’, que en el naranjo dulce es más estrecho y menos patente.',15,29,23);</w:t>
      </w:r>
    </w:p>
    <w:p w:rsidR="00F75937" w:rsidRDefault="00F75937" w:rsidP="00F75937">
      <w:r>
        <w:t>INSERT INTO producto VALUES ('FR-40','Manzano Starking Delicious','Frutales','','Frutales Talavera S.A','alcanza como máximo 10 m. de altura y tiene una copa globosa. Tronco derecho que normalmente alcanza de 2 a 2,5 m. de altura, con corteza cubierta de lenticelas, lisa, adherida, de color ceniciento verdoso sobre los ramos y escamosa y gris parda sobre las partes viejas del árbol. Tiene una vida de unos 60-80 años. Las ramas se insertan en ángulo abierto sobre el tallo, de color verde oscuro, a veces tendiendo a negruzco o violáceo. Los brotes jóvenes terminan con frecuencia en una espina',400,8,6);</w:t>
      </w:r>
    </w:p>
    <w:p w:rsidR="00F75937" w:rsidRDefault="00F75937" w:rsidP="00F75937">
      <w:r>
        <w:t>INSERT INTO producto VALUES ('FR-41','Manzano Reineta','Frutales','','Frutales Talavera S.A','alcanza como máximo 10 m. de altura y tiene una copa globosa. Tronco derecho que normalmente alcanza de 2 a 2,5 m. de altura, con corteza cubierta de lenticelas, lisa, adherida, de color ceniciento verdoso sobre los ramos y escamosa y gris parda sobre las partes viejas del árbol. Tiene una vida de unos 60-80 años. Las ramas se insertan en ángulo abierto sobre el tallo, de color verde oscuro, a veces tendiendo a negruzco o violáceo. Los brotes jóvenes terminan con frecuencia en una espina',400,8,6);</w:t>
      </w:r>
    </w:p>
    <w:p w:rsidR="00F75937" w:rsidRDefault="00F75937" w:rsidP="00F75937">
      <w:r>
        <w:t>INSERT INTO producto VALUES ('FR-42','Manzano Golden Delicious','Frutales','','Frutales Talavera S.A','alcanza como máximo 10 m. de altura y tiene una copa globosa. Tronco derecho que normalmente alcanza de 2 a 2,5 m. de altura, con corteza cubierta de lenticelas, lisa, adherida, de color ceniciento verdoso sobre los ramos y escamosa y gris parda sobre las partes viejas del árbol. Tiene una vida de unos 60-80 años. Las ramas se insertan en ángulo abierto sobre el tallo, de color verde oscuro, a veces tendiendo a negruzco o violáceo. Los brotes jóvenes terminan con frecuencia en una espina',400,8,6);</w:t>
      </w:r>
    </w:p>
    <w:p w:rsidR="00F75937" w:rsidRDefault="00F75937" w:rsidP="00F75937">
      <w:r>
        <w:t>INSERT INTO producto VALUES ('FR-43','Membrillero Gigante de Wranja','Frutales','','Frutales Talavera S.A','',400,8,6);</w:t>
      </w:r>
    </w:p>
    <w:p w:rsidR="00F75937" w:rsidRDefault="00F75937" w:rsidP="00F75937">
      <w:r>
        <w:t>INSERT INTO producto VALUES ('FR-44','Melocotonero Spring Crest','Frutales','','Melocotones de Cieza S.A.','Árbol caducifolio de porte bajo con corteza lisa, de color ceniciento. Sus hojas son alargadas con el margen ligeramente aserrado, de color verde brillante, algo más claras por el envés. El melocotonero está muy arraigado en la cultura asiática.\r\nEn Japón, el noble heroe Momotaro, una especie de Cid japonés, nació del interior de un enorme melocotón que flotaba río abajo.\r\nEn China se piensa que comer melocotón confiere longevidad al ser humano, ya que formaba parte de la dieta de sus dioses inmortales.',400,8,6);</w:t>
      </w:r>
    </w:p>
    <w:p w:rsidR="00F75937" w:rsidRDefault="00F75937" w:rsidP="00F75937">
      <w:r>
        <w:t>INSERT INTO producto VALUES ('FR-45','Melocotonero Amarillo de Agosto','Frutales','','Melocotones de Cieza S.A.','Árbol caducifolio de porte bajo con corteza lisa, de color ceniciento. Sus hojas son alargadas con el margen ligeramente aserrado, de color verde brillante, algo más claras por el envés. El melocotonero está muy arraigado en la cultura asiática.\r\nEn Japón, el noble heroe Momotaro, una especie de Cid japonés, nació del interior de un enorme melocotón que flotaba río abajo.\r\nEn China se piensa que comer melocotón confiere longevidad al ser humano, ya que formaba parte de la dieta de sus dioses inmortales.',400,8,6);</w:t>
      </w:r>
    </w:p>
    <w:p w:rsidR="00F75937" w:rsidRDefault="00F75937" w:rsidP="00F75937">
      <w:r>
        <w:t>INSERT INTO producto VALUES ('FR-46','Melocotonero Federica','Frutales','','Melocotones de Cieza S.A.','Árbol caducifolio de porte bajo con corteza lisa, de color ceniciento. Sus hojas son alargadas con el margen ligeramente aserrado, de color verde brillante, algo más claras por el envés. El melocotonero está muy arraigado en la cultura asiática.\r\nEn Japón, el noble heroe Momotaro, una especie de Cid japonés, nació del interior de un enorme melocotón que flotaba río abajo.\r\nEn China se piensa que comer melocotón confiere longevidad al ser humano, ya que formaba parte de la dieta de sus dioses inmortales.',400,8,6);</w:t>
      </w:r>
    </w:p>
    <w:p w:rsidR="00F75937" w:rsidRDefault="00F75937" w:rsidP="00F75937">
      <w:r>
        <w:t xml:space="preserve">INSERT INTO producto VALUES ('FR-47','Melocotonero Paraguayo','Frutales','','Melocotones de Cieza S.A.','Árbol caducifolio de porte bajo con corteza lisa, de color ceniciento. Sus hojas son alargadas con el margen ligeramente </w:t>
      </w:r>
      <w:r>
        <w:lastRenderedPageBreak/>
        <w:t>aserrado, de color verde brillante, algo más claras por el envés. El melocotonero está muy arraigado en la cultura asiática.\r\nEn Japón, el noble heroe Momotaro, una especie de Cid japonés, nació del interior de un enorme melocotón que flotaba río abajo.\r\nEn China se piensa que comer melocotón confiere longevidad al ser humano, ya que formaba parte de la dieta de sus dioses inmortales.',400,8,6);</w:t>
      </w:r>
    </w:p>
    <w:p w:rsidR="00F75937" w:rsidRDefault="00F75937" w:rsidP="00F75937">
      <w:r>
        <w:t>INSERT INTO producto VALUES ('FR-48','Nogal Común','Frutales','','Frutales Talavera S.A','',400,9,7);</w:t>
      </w:r>
    </w:p>
    <w:p w:rsidR="00F75937" w:rsidRDefault="00F75937" w:rsidP="00F75937">
      <w:r>
        <w:t>INSERT INTO producto VALUES ('FR-49','Parra Uva de Mesa','Frutales','','Frutales Talavera S.A','',400,8,6);</w:t>
      </w:r>
    </w:p>
    <w:p w:rsidR="00F75937" w:rsidRDefault="00F75937" w:rsidP="00F75937">
      <w:r>
        <w:t>INSERT INTO producto VALUES ('FR-5','Mandarino -Plantón joven','Frutales','','Frutales Talavera S.A','',15,6,4);</w:t>
      </w:r>
    </w:p>
    <w:p w:rsidR="00F75937" w:rsidRDefault="00F75937" w:rsidP="00F75937">
      <w:r>
        <w:t>INSERT INTO producto VALUES ('FR-50','Peral Castell','Frutales','','Frutales Talavera S.A','Árbol piramidal, redondeado en su juventud, luego oval, que llega hasta 20 metros de altura y por término medio vive 65 años.Tronco alto, grueso, de corteza agrietada, gris, de la cual se destacan con frecuencia placas lenticulares.Las ramas se insertan formando ángulo agudo con el tronco (45º), de corteza lisa, primero verde y luego gris-violácea, con numerosas lenticelas.',400,8,6);</w:t>
      </w:r>
    </w:p>
    <w:p w:rsidR="00F75937" w:rsidRDefault="00F75937" w:rsidP="00F75937">
      <w:r>
        <w:t>INSERT INTO producto VALUES ('FR-51','Peral Williams','Frutales','','Frutales Talavera S.A','Árbol piramidal, redondeado en su juventud, luego oval, que llega hasta 20 metros de altura y por término medio vive 65 años.Tronco alto, grueso, de corteza agrietada, gris, de la cual se destacan con frecuencia placas lenticulares.Las ramas se insertan formando ángulo agudo con el tronco (45º), de corteza lisa, primero verde y luego gris-violácea, con numerosas lenticelas.',400,8,6);</w:t>
      </w:r>
    </w:p>
    <w:p w:rsidR="00F75937" w:rsidRDefault="00F75937" w:rsidP="00F75937">
      <w:r>
        <w:t>INSERT INTO producto VALUES ('FR-52','Peral Conference','Frutales','','Frutales Talavera S.A','Árbol piramidal, redondeado en su juventud, luego oval, que llega hasta 20 metros de altura y por término medio vive 65 años.Tronco alto, grueso, de corteza agrietada, gris, de la cual se destacan con frecuencia placas lenticulares.Las ramas se insertan formando ángulo agudo con el tronco (45º), de corteza lisa, primero verde y luego gris-violácea, con numerosas lenticelas.',400,8,6);</w:t>
      </w:r>
    </w:p>
    <w:p w:rsidR="00F75937" w:rsidRDefault="00F75937" w:rsidP="00F75937">
      <w:r>
        <w:t>INSERT INTO producto VALUES ('FR-53','Peral Blanq. de Aranjuez','Frutales','','Frutales Talavera S.A','Árbol piramidal, redondeado en su juventud, luego oval, que llega hasta 20 metros de altura y por término medio vive 65 años.Tronco alto, grueso, de corteza agrietada, gris, de la cual se destacan con frecuencia placas lenticulares.Las ramas se insertan formando ángulo agudo con el tronco (45º), de corteza lisa, primero verde y luego gris-violácea, con numerosas lenticelas.',400,8,6);</w:t>
      </w:r>
    </w:p>
    <w:p w:rsidR="00F75937" w:rsidRDefault="00F75937" w:rsidP="00F75937">
      <w:r>
        <w:t>INSERT INTO producto VALUES ('FR-54','Níspero Tanaca','Frutales','','Frutales Talavera S.A','Aunque originario del Sudeste de China, el níspero llegó a Europa procedente de Japón en el siglo XVIII como árbol ornamental. En el siglo XIX se inició el consumo de los frutos en toda el área mediterránea, donde se adaptó muy bien a las zonas de cultivo de los cítricos.El cultivo intensivo comenzó a desarrollarse a finales de los años 60 y principios de los 70, cuando comenzaron a implantarse las variedades y técnicas de cultivo actualmente utilizadas.',400,9,7);</w:t>
      </w:r>
    </w:p>
    <w:p w:rsidR="00F75937" w:rsidRDefault="00F75937" w:rsidP="00F75937">
      <w:r>
        <w:t>INSERT INTO producto VALUES ('FR-55','Olivo Cipresino','Frutales','','Frutales Talavera S.A','Existen dos hipótesis sobre el origen del olivo, una que postula que proviene de las costas de Siria, Líbano e Israel y otra que considera que lo considera originario de Asia menor. La llegada a Europa probablemente tuvo lugar de mano de los Fenicios, en transito por Chipre, Creta, e Islas del Mar Egeo, pasando a Grecia y más tarde a Italia. Los primeros indicios de la presencia del olivo en las costas mediterráneas españolas coinciden con el dominio romano, aunque fueron posteriormente los árabes los que impulsaron su cultivo en Andalucía, convirtiendo a España en el primer país productor de aceite de oliva a nivel mundial.',400,8,6);</w:t>
      </w:r>
    </w:p>
    <w:p w:rsidR="00F75937" w:rsidRDefault="00F75937" w:rsidP="00F75937">
      <w:r>
        <w:t>INSERT INTO producto VALUES ('FR-56','Nectarina','Frutales','','Frutales Talavera S.A','',400,8,6);</w:t>
      </w:r>
    </w:p>
    <w:p w:rsidR="00F75937" w:rsidRDefault="00F75937" w:rsidP="00F75937">
      <w:r>
        <w:lastRenderedPageBreak/>
        <w:t>INSERT INTO producto VALUES ('FR-57','Kaki Rojo Brillante','Frutales','','NaranjasValencianas.com','De crecimiento algo lento los primeros años, llega a alcanzar hasta doce metros de altura o más, aunque en cultivo se prefiere algo más bajo (5-6). Tronco corto y copa extendida. Ramifica muy poco debido a la dominancia apical. Porte más o menos piramidal, aunque con la edad se hace más globoso.',400,9,7);</w:t>
      </w:r>
    </w:p>
    <w:p w:rsidR="00F75937" w:rsidRDefault="00F75937" w:rsidP="00F75937">
      <w:r>
        <w:t>INSERT INTO producto VALUES ('FR-58','Albaricoquero','Frutales','8/10','Melocotones de Cieza S.A.','árbol que puede pasar de los 6 m de altura, en la región mediterránea con ramas formando una copa redondeada. La corteza del tronco es pardo-violácea, agrietada; las ramas son rojizas y extendidas cuando jóvenes y las ramas secundarias son cortas, divergentes y escasas. Las yemas latentes son frecuentes especialmente sobre las ramas viejas.',200,11,8);</w:t>
      </w:r>
    </w:p>
    <w:p w:rsidR="00F75937" w:rsidRDefault="00F75937" w:rsidP="00F75937">
      <w:r>
        <w:t>INSERT INTO producto VALUES ('FR-59','Albaricoquero','Frutales','10/12','Melocotones de Cieza S.A.','árbol que puede pasar de los 6 m de altura, en la región mediterránea con ramas formando una copa redondeada. La corteza del tronco es pardo-violácea, agrietada; las ramas son rojizas y extendidas cuando jóvenes y las ramas secundarias son cortas, divergentes y escasas. Las yemas latentes son frecuentes especialmente sobre las ramas viejas.',200,22,17);</w:t>
      </w:r>
    </w:p>
    <w:p w:rsidR="00F75937" w:rsidRDefault="00F75937" w:rsidP="00F75937">
      <w:r>
        <w:t>INSERT INTO producto VALUES ('FR-6','Mandarino 2 años injerto','Frutales','','Frutales Talavera S.A','',15,7,5);</w:t>
      </w:r>
    </w:p>
    <w:p w:rsidR="00F75937" w:rsidRDefault="00F75937" w:rsidP="00F75937">
      <w:r>
        <w:t>INSERT INTO producto VALUES ('FR-60','Albaricoquero','Frutales','12/14','Melocotones de Cieza S.A.','árbol que puede pasar de los 6 m de altura, en la región mediterránea con ramas formando una copa redondeada. La corteza del tronco es pardo-violácea, agrietada; las ramas son rojizas y extendidas cuando jóvenes y las ramas secundarias son cortas, divergentes y escasas. Las yemas latentes son frecuentes especialmente sobre las ramas viejas.',200,32,25);</w:t>
      </w:r>
    </w:p>
    <w:p w:rsidR="00F75937" w:rsidRDefault="00F75937" w:rsidP="00F75937">
      <w:r>
        <w:t>INSERT INTO producto VALUES ('FR-61','Albaricoquero','Frutales','14/16','Melocotones de Cieza S.A.','árbol que puede pasar de los 6 m de altura, en la región mediterránea con ramas formando una copa redondeada. La corteza del tronco es pardo-violácea, agrietada; las ramas son rojizas y extendidas cuando jóvenes y las ramas secundarias son cortas, divergentes y escasas. Las yemas latentes son frecuentes especialmente sobre las ramas viejas.',200,49,39);</w:t>
      </w:r>
    </w:p>
    <w:p w:rsidR="00F75937" w:rsidRDefault="00F75937" w:rsidP="00F75937">
      <w:r>
        <w:t>INSERT INTO producto VALUES ('FR-62','Albaricoquero','Frutales','16/18','Melocotones de Cieza S.A.','árbol que puede pasar de los 6 m de altura, en la región mediterránea con ramas formando una copa redondeada. La corteza del tronco es pardo-violácea, agrietada; las ramas son rojizas y extendidas cuando jóvenes y las ramas secundarias son cortas, divergentes y escasas. Las yemas latentes son frecuentes especialmente sobre las ramas viejas.',200,70,56);</w:t>
      </w:r>
    </w:p>
    <w:p w:rsidR="00F75937" w:rsidRDefault="00F75937" w:rsidP="00F75937">
      <w:r>
        <w:t>INSERT INTO producto VALUES ('FR-63','Cerezo','Frutales','8/10','Jerte Distribuciones S.L.','Las principales especies de cerezo cultivadas en el mundo son el cerezo dulce (Prunus avium), el guindo (P. cerasus)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templado',300,11,8);</w:t>
      </w:r>
    </w:p>
    <w:p w:rsidR="00F75937" w:rsidRDefault="00F75937" w:rsidP="00F75937">
      <w:r>
        <w:t xml:space="preserve">INSERT INTO producto VALUES ('FR-64','Cerezo','Frutales','10/12','Jerte Distribuciones S.L.','Las principales especies de cerezo cultivadas en el mundo son el cerezo dulce (Prunus avium), el guindo (P. cerasus)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w:t>
      </w:r>
      <w:r>
        <w:lastRenderedPageBreak/>
        <w:t>con el Imperio Romano se extendió a regiones muy diversas. En la actualidad, el cerezo se encuentra difundido por numerosas regiones y países del mundo con clima templado',15,22,17);</w:t>
      </w:r>
    </w:p>
    <w:p w:rsidR="00F75937" w:rsidRDefault="00F75937" w:rsidP="00F75937">
      <w:r>
        <w:t>INSERT INTO producto VALUES ('FR-65','Cerezo','Frutales','12/14','Jerte Distribuciones S.L.','Las principales especies de cerezo cultivadas en el mundo son el cerezo dulce (Prunus avium), el guindo (P. cerasus)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templado',200,32,25);</w:t>
      </w:r>
    </w:p>
    <w:p w:rsidR="00F75937" w:rsidRDefault="00F75937" w:rsidP="00F75937">
      <w:r>
        <w:t>INSERT INTO producto VALUES ('FR-66','Cerezo','Frutales','14/16','Jerte Distribuciones S.L.','Las principales especies de cerezo cultivadas en el mundo son el cerezo dulce (Prunus avium), el guindo (P. cerasus)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templado',50,49,39);</w:t>
      </w:r>
    </w:p>
    <w:p w:rsidR="00F75937" w:rsidRDefault="00F75937" w:rsidP="00F75937">
      <w:r>
        <w:t>INSERT INTO producto VALUES ('FR-67','Cerezo','Frutales','16/18','Jerte Distribuciones S.L.','Las principales especies de cerezo cultivadas en el mundo son el cerezo dulce (Prunus avium), el guindo (P. cerasus)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templado',50,70,56);</w:t>
      </w:r>
    </w:p>
    <w:p w:rsidR="00F75937" w:rsidRDefault="00F75937" w:rsidP="00F75937">
      <w:r>
        <w:t>INSERT INTO producto VALUES ('FR-68','Cerezo','Frutales','18/20','Jerte Distribuciones S.L.','Las principales especies de cerezo cultivadas en el mundo son el cerezo dulce (Prunus avium), el guindo (P. cerasus)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templado',50,80,64);</w:t>
      </w:r>
    </w:p>
    <w:p w:rsidR="00F75937" w:rsidRDefault="00F75937" w:rsidP="00F75937">
      <w:r>
        <w:t>INSERT INTO producto VALUES ('FR-69','Cerezo','Frutales','20/25','Jerte Distribuciones S.L.','Las principales especies de cerezo cultivadas en el mundo son el cerezo dulce (Prunus avium), el guindo (P. cerasus) y el cerezo \"Duke\", híbrido de los anteriores. Ambas especies son naturales del sureste de Europa y oeste de Asia. El cerezo dulce tuvo su origen probablemente en el mar Negro y en el mar Caspio, difundiéndose después hacia Europa y Asia, llevado por los pájaros y las migraciones humanas. Fue uno de los frutales más apreciados por los griegos y con el Imperio Romano se extendió a regiones muy diversas. En la actualidad, el cerezo se encuentra difundido por numerosas regiones y países del mundo con clima templado',50,91,72);</w:t>
      </w:r>
    </w:p>
    <w:p w:rsidR="00F75937" w:rsidRDefault="00F75937" w:rsidP="00F75937">
      <w:r>
        <w:t>INSERT INTO producto VALUES ('FR-7','Mandarino calibre 8/10','Frutales','','Frutales Talavera S.A','',15,29,23);</w:t>
      </w:r>
    </w:p>
    <w:p w:rsidR="00F75937" w:rsidRDefault="00F75937" w:rsidP="00F75937">
      <w:r>
        <w:t>INSERT INTO producto VALUES ('FR-70','Ciruelo','Frutales','8/10','Frutales Talavera S.A','árbol de tamaño mediano que alcanza una altura máxima de 5-6 m. Tronco de corteza pardo-azulada, brillante, lisa o agrietada longitudinalmente. Produce ramas alternas, pequeñas, delgadas, unas veces lisas, glabras y otras pubescentes y vellosas',50,11,8);</w:t>
      </w:r>
    </w:p>
    <w:p w:rsidR="00F75937" w:rsidRDefault="00F75937" w:rsidP="00F75937">
      <w:r>
        <w:lastRenderedPageBreak/>
        <w:t>INSERT INTO producto VALUES ('FR-71','Ciruelo','Frutales','10/12','Frutales Talavera S.A','árbol de tamaño mediano que alcanza una altura máxima de 5-6 m. Tronco de corteza pardo-azulada, brillante, lisa o agrietada longitudinalmente. Produce ramas alternas, pequeñas, delgadas, unas veces lisas, glabras y otras pubescentes y vellosas',50,22,17);</w:t>
      </w:r>
    </w:p>
    <w:p w:rsidR="00F75937" w:rsidRDefault="00F75937" w:rsidP="00F75937">
      <w:r>
        <w:t>INSERT INTO producto VALUES ('FR-72','Ciruelo','Frutales','12/14','Frutales Talavera S.A','árbol de tamaño mediano que alcanza una altura máxima de 5-6 m. Tronco de corteza pardo-azulada, brillante, lisa o agrietada longitudinalmente. Produce ramas alternas, pequeñas, delgadas, unas veces lisas, glabras y otras pubescentes y vellosas',50,32,25);</w:t>
      </w:r>
    </w:p>
    <w:p w:rsidR="00F75937" w:rsidRDefault="00F75937" w:rsidP="00F75937">
      <w:r>
        <w:t>INSERT INTO producto VALUES ('FR-73','Granado','Frutales','8/10','Frutales Talavera S.A','pequeño árbol caducifolio, a veces con porte arbustivo, de 3 a 6 m de altura, con el tronco retorcido. Madera dura y corteza escamosa de color grisáceo. Las ramitas jóvenes son más o menos cuadrangulares o angostas y de cuatro alas, posteriormente se vuelven redondas con corteza de color café grisáceo, la mayoría de las ramas, pero especialmente las pequeñas ramitas axilares, son en forma de espina o terminan en una espina aguda; la copa es extendida.',50,13,10);</w:t>
      </w:r>
    </w:p>
    <w:p w:rsidR="00F75937" w:rsidRDefault="00F75937" w:rsidP="00F75937">
      <w:r>
        <w:t>INSERT INTO producto VALUES ('FR-74','Granado','Frutales','10/12','Frutales Talavera S.A','pequeño árbol caducifolio, a veces con porte arbustivo, de 3 a 6 m de altura, con el tronco retorcido. Madera dura y corteza escamosa de color grisáceo. Las ramitas jóvenes son más o menos cuadrangulares o angostas y de cuatro alas, posteriormente se vuelven redondas con corteza de color café grisáceo, la mayoría de las ramas, pero especialmente las pequeñas ramitas axilares, son en forma de espina o terminan en una espina aguda; la copa es extendida.',50,22,17);</w:t>
      </w:r>
    </w:p>
    <w:p w:rsidR="00F75937" w:rsidRDefault="00F75937" w:rsidP="00F75937">
      <w:r>
        <w:t>INSERT INTO producto VALUES ('FR-75','Granado','Frutales','12/14','Frutales Talavera S.A','pequeño árbol caducifolio, a veces con porte arbustivo, de 3 a 6 m de altura, con el tronco retorcido. Madera dura y corteza escamosa de color grisáceo. Las ramitas jóvenes son más o menos cuadrangulares o angostas y de cuatro alas, posteriormente se vuelven redondas con corteza de color café grisáceo, la mayoría de las ramas, pero especialmente las pequeñas ramitas axilares, son en forma de espina o terminan en una espina aguda; la copa es extendida.',50,32,25);</w:t>
      </w:r>
    </w:p>
    <w:p w:rsidR="00F75937" w:rsidRDefault="00F75937" w:rsidP="00F75937">
      <w:r>
        <w:t>INSERT INTO producto VALUES ('FR-76','Granado','Frutales','14/16','Frutales Talavera S.A','pequeño árbol caducifolio, a veces con porte arbustivo, de 3 a 6 m de altura, con el tronco retorcido. Madera dura y corteza escamosa de color grisáceo. Las ramitas jóvenes son más o menos cuadrangulares o angostas y de cuatro alas, posteriormente se vuelven redondas con corteza de color café grisáceo, la mayoría de las ramas, pero especialmente las pequeñas ramitas axilares, son en forma de espina o terminan en una espina aguda; la copa es extendida.',50,49,39);</w:t>
      </w:r>
    </w:p>
    <w:p w:rsidR="00F75937" w:rsidRDefault="00F75937" w:rsidP="00F75937">
      <w:r>
        <w:t>INSERT INTO producto VALUES ('FR-77','Granado','Frutales','16/18','Frutales Talavera S.A','pequeño árbol caducifolio, a veces con porte arbustivo, de 3 a 6 m de altura, con el tronco retorcido. Madera dura y corteza escamosa de color grisáceo. Las ramitas jóvenes son más o menos cuadrangulares o angostas y de cuatro alas, posteriormente se vuelven redondas con corteza de color café grisáceo, la mayoría de las ramas, pero especialmente las pequeñas ramitas axilares, son en forma de espina o terminan en una espina aguda; la copa es extendida.',50,70,56);</w:t>
      </w:r>
    </w:p>
    <w:p w:rsidR="00F75937" w:rsidRDefault="00F75937" w:rsidP="00F75937">
      <w:r>
        <w:t xml:space="preserve">INSERT INTO producto VALUES ('FR-78','Higuera','Frutales','8/10','Frutales Talavera S.A','La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w:t>
      </w:r>
      <w:r>
        <w:lastRenderedPageBreak/>
        <w:t>esmerados, en muchas comarcas, son las brevales, por el interés económico de su primera cosecha, la de brevas.',50,15,12);</w:t>
      </w:r>
    </w:p>
    <w:p w:rsidR="00F75937" w:rsidRDefault="00F75937" w:rsidP="00F75937">
      <w:r>
        <w:t>INSERT INTO producto VALUES ('FR-79','Higuera','Frutales','10/12','Frutales Talavera S.A','La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brevas.',50,22,17);</w:t>
      </w:r>
    </w:p>
    <w:p w:rsidR="00F75937" w:rsidRDefault="00F75937" w:rsidP="00F75937">
      <w:r>
        <w:t>INSERT INTO producto VALUES ('FR-8','Limonero -Plantón joven','Frutales','','NaranjasValencianas.com','El limonero, pertenece al grupo de los cítricos, teniendo su origen hace unos 20 millones de años en el sudeste asiático. Fue introducido por los árabes en el área mediterránea entre los años 1.000 a 1.200, habiendo experimentando numerosas modificaciones debidas tanto a la selección natural mediante hibridaciones espontáneas como a las producidas por el',15,6,4);</w:t>
      </w:r>
    </w:p>
    <w:p w:rsidR="00F75937" w:rsidRDefault="00F75937" w:rsidP="00F75937">
      <w:r>
        <w:t>INSERT INTO producto VALUES ('FR-80','Higuera','Frutales','12/14','Frutales Talavera S.A','La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brevas.',50,32,25);</w:t>
      </w:r>
    </w:p>
    <w:p w:rsidR="00F75937" w:rsidRDefault="00F75937" w:rsidP="00F75937">
      <w:r>
        <w:t>INSERT INTO producto VALUES ('FR-81','Higuera','Frutales','14/16','Frutales Talavera S.A','La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brevas.',50,49,39);</w:t>
      </w:r>
    </w:p>
    <w:p w:rsidR="00F75937" w:rsidRDefault="00F75937" w:rsidP="00F75937">
      <w:r>
        <w:t>INSERT INTO producto VALUES ('FR-82','Higuera','Frutales','16/18','Frutales Talavera S.A','La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brevas.',50,70,56);</w:t>
      </w:r>
    </w:p>
    <w:p w:rsidR="00F75937" w:rsidRDefault="00F75937" w:rsidP="00F75937">
      <w:r>
        <w:t>INSERT INTO producto VALUES ('FR-83','Higuera','Frutales','18/20','Frutales Talavera S.A','La higuera (Ficus carica L.) es un árbol típico de secano en los países mediterráneos. Su rusticidad y su fácil multiplicación hacen de la higuera un frutal muy apropiado para el cultivo extensivo.. Siempre ha sido considerado como árbol que no requiere cuidado alguno una vez plantado y arraigado, limitándose el hombre a recoger de él los frutos cuando maduran, unos para consumo en fresco y otros para conserva. Las únicas higueras con cuidados culturales esmerados, en muchas comarcas, son las brevales, por el interés económico de su primera cosecha, la de brevas.',50,80,64);</w:t>
      </w:r>
    </w:p>
    <w:p w:rsidR="00F75937" w:rsidRDefault="00F75937" w:rsidP="00F75937">
      <w:r>
        <w:lastRenderedPageBreak/>
        <w:t>INSERT INTO producto VALUES ('FR-84','Kaki','Frutales','8/10','NaranjasValencianas.com','De crecimiento algo lento los primeros años, llega a alcanzar hasta doce metros de altura o más, aunque en cultivo se prefiere algo más bajo (5-6). Tronco corto y copa extendida. Ramifica muy poco debido a la dominancia apical. Porte más o menos piramidal, aunque con la edad se hace más globoso.',50,13,10);</w:t>
      </w:r>
    </w:p>
    <w:p w:rsidR="00F75937" w:rsidRDefault="00F75937" w:rsidP="00F75937">
      <w:r>
        <w:t>INSERT INTO producto VALUES ('FR-85','Kaki','Frutales','16/18','NaranjasValencianas.com','De crecimiento algo lento los primeros años, llega a alcanzar hasta doce metros de altura o más, aunque en cultivo se prefiere algo más bajo (5-6). Tronco corto y copa extendida. Ramifica muy poco debido a la dominancia apical. Porte más o menos piramidal, aunque con la edad se hace más globoso.',50,70,56);</w:t>
      </w:r>
    </w:p>
    <w:p w:rsidR="00F75937" w:rsidRDefault="00F75937" w:rsidP="00F75937">
      <w:r>
        <w:t>INSERT INTO producto VALUES ('FR-86','Manzano','Frutales','8/10','Frutales Talavera S.A','alcanza como máximo 10 m. de altura y tiene una copa globosa. Tronco derecho que normalmente alcanza de 2 a 2,5 m. de altura, con corteza cubierta de lenticelas, lisa, adherida, de color ceniciento verdoso sobre los ramos y escamosa y gris parda sobre las partes viejas del árbol. Tiene una vida de unos 60-80 años. Las ramas se insertan en ángulo abierto sobre el tallo, de color verde oscuro, a veces tendiendo a negruzco o violáceo. Los brotes jóvenes terminan con frecuencia en una espina',50,11,8);</w:t>
      </w:r>
    </w:p>
    <w:p w:rsidR="00F75937" w:rsidRDefault="00F75937" w:rsidP="00F75937">
      <w:r>
        <w:t>INSERT INTO producto VALUES ('FR-87','Manzano','Frutales','10/12','Frutales Talavera S.A','alcanza como máximo 10 m. de altura y tiene una copa globosa. Tronco derecho que normalmente alcanza de 2 a 2,5 m. de altura, con corteza cubierta de lenticelas, lisa, adherida, de color ceniciento verdoso sobre los ramos y escamosa y gris parda sobre las partes viejas del árbol. Tiene una vida de unos 60-80 años. Las ramas se insertan en ángulo abierto sobre el tallo, de color verde oscuro, a veces tendiendo a negruzco o violáceo. Los brotes jóvenes terminan con frecuencia en una espina',50,22,17);</w:t>
      </w:r>
    </w:p>
    <w:p w:rsidR="00F75937" w:rsidRDefault="00F75937" w:rsidP="00F75937">
      <w:r>
        <w:t>INSERT INTO producto VALUES ('FR-88','Manzano','Frutales','12/14','Frutales Talavera S.A','alcanza como máximo 10 m. de altura y tiene una copa globosa. Tronco derecho que normalmente alcanza de 2 a 2,5 m. de altura, con corteza cubierta de lenticelas, lisa, adherida, de color ceniciento verdoso sobre los ramos y escamosa y gris parda sobre las partes viejas del árbol. Tiene una vida de unos 60-80 años. Las ramas se insertan en ángulo abierto sobre el tallo, de color verde oscuro, a veces tendiendo a negruzco o violáceo. Los brotes jóvenes terminan con frecuencia en una espina',50,32,25);</w:t>
      </w:r>
    </w:p>
    <w:p w:rsidR="00F75937" w:rsidRDefault="00F75937" w:rsidP="00F75937">
      <w:r>
        <w:t>INSERT INTO producto VALUES ('FR-89','Manzano','Frutales','14/16','Frutales Talavera S.A','alcanza como máximo 10 m. de altura y tiene una copa globosa. Tronco derecho que normalmente alcanza de 2 a 2,5 m. de altura, con corteza cubierta de lenticelas, lisa, adherida, de color ceniciento verdoso sobre los ramos y escamosa y gris parda sobre las partes viejas del árbol. Tiene una vida de unos 60-80 años. Las ramas se insertan en ángulo abierto sobre el tallo, de color verde oscuro, a veces tendiendo a negruzco o violáceo. Los brotes jóvenes terminan con frecuencia en una espina',50,49,39);</w:t>
      </w:r>
    </w:p>
    <w:p w:rsidR="00F75937" w:rsidRDefault="00F75937" w:rsidP="00F75937">
      <w:r>
        <w:t>INSERT INTO producto VALUES ('FR-9','Limonero calibre 8/10','Frutales','','NaranjasValencianas.com','El limonero, pertenece al grupo de los cítricos, teniendo su origen hace unos 20 millones de años en el sudeste asiático. Fue introducido por los árabes en el área mediterránea entre los años 1.000 a 1.200, habiendo experimentando numerosas modificaciones debidas tanto a la selección natural mediante hibridaciones espontáneas como a las producidas por el',15,29,23);</w:t>
      </w:r>
    </w:p>
    <w:p w:rsidR="00F75937" w:rsidRDefault="00F75937" w:rsidP="00F75937">
      <w:r>
        <w:t>INSERT INTO producto VALUES ('FR-90','Níspero','Frutales','16/18','Frutales Talavera S.A','Aunque originario del Sudeste de China, el níspero llegó a Europa procedente de Japón en el siglo XVIII como árbol ornamental. En el siglo XIX se inició el consumo de los frutos en toda el área mediterránea, donde se adaptó muy bien a las zonas de cultivo de los cítricos.El cultivo intensivo comenzó a desarrollarse a finales de los años 60 y principios de los 70, cuando comenzaron a implantarse las variedades y técnicas de cultivo actualmente utilizadas.',50,70,56);</w:t>
      </w:r>
    </w:p>
    <w:p w:rsidR="00F75937" w:rsidRDefault="00F75937" w:rsidP="00F75937">
      <w:r>
        <w:lastRenderedPageBreak/>
        <w:t>INSERT INTO producto VALUES ('FR-91','Níspero','Frutales','18/20','Frutales Talavera S.A','Aunque originario del Sudeste de China, el níspero llegó a Europa procedente de Japón en el siglo XVIII como árbol ornamental. En el siglo XIX se inició el consumo de los frutos en toda el área mediterránea, donde se adaptó muy bien a las zonas de cultivo de los cítricos.El cultivo intensivo comenzó a desarrollarse a finales de los años 60 y principios de los 70, cuando comenzaron a implantarse las variedades y técnicas de cultivo actualmente utilizadas.',50,80,64);</w:t>
      </w:r>
    </w:p>
    <w:p w:rsidR="00F75937" w:rsidRDefault="00F75937" w:rsidP="00F75937">
      <w:r>
        <w:t>INSERT INTO producto VALUES ('FR-92','Melocotonero','Frutales','8/10','Melocotones de Cieza S.A.','Árbol caducifolio de porte bajo con corteza lisa, de color ceniciento. Sus hojas son alargadas con el margen ligeramente aserrado, de color verde brillante, algo más claras por el envés. El melocotonero está muy arraigado en la cultura asiática.\r\nEn Japón, el noble heroe Momotaro, una especie de Cid japonés, nació del interior de un enorme melocotón que flotaba río abajo.\r\nEn China se piensa que comer melocotón confiere longevidad al ser humano, ya que formaba parte de la dieta de sus dioses inmortales.',50,11,8);</w:t>
      </w:r>
    </w:p>
    <w:p w:rsidR="00F75937" w:rsidRDefault="00F75937" w:rsidP="00F75937">
      <w:r>
        <w:t>INSERT INTO producto VALUES ('FR-93','Melocotonero','Frutales','10/12','Melocotones de Cieza S.A.','Árbol caducifolio de porte bajo con corteza lisa, de color ceniciento. Sus hojas son alargadas con el margen ligeramente aserrado, de color verde brillante, algo más claras por el envés. El melocotonero está muy arraigado en la cultura asiática.\r\nEn Japón, el noble heroe Momotaro, una especie de Cid japonés, nació del interior de un enorme melocotón que flotaba río abajo.\r\nEn China se piensa que comer melocotón confiere longevidad al ser humano, ya que formaba parte de la dieta de sus dioses inmortales.',50,22,17);</w:t>
      </w:r>
    </w:p>
    <w:p w:rsidR="00F75937" w:rsidRDefault="00F75937" w:rsidP="00F75937">
      <w:r>
        <w:t>INSERT INTO producto VALUES ('FR-94','Melocotonero','Frutales','12/14','Melocotones de Cieza S.A.','Árbol caducifolio de porte bajo con corteza lisa, de color ceniciento. Sus hojas son alargadas con el margen ligeramente aserrado, de color verde brillante, algo más claras por el envés. El melocotonero está muy arraigado en la cultura asiática.\r\nEn Japón, el noble heroe Momotaro, una especie de Cid japonés, nació del interior de un enorme melocotón que flotaba río abajo.\r\nEn China se piensa que comer melocotón confiere longevidad al ser humano, ya que formaba parte de la dieta de sus dioses inmortales.',50,32,25);</w:t>
      </w:r>
    </w:p>
    <w:p w:rsidR="00F75937" w:rsidRDefault="00F75937" w:rsidP="00F75937">
      <w:r>
        <w:t>INSERT INTO producto VALUES ('FR-95','Melocotonero','Frutales','14/16','Melocotones de Cieza S.A.','Árbol caducifolio de porte bajo con corteza lisa, de color ceniciento. Sus hojas son alargadas con el margen ligeramente aserrado, de color verde brillante, algo más claras por el envés. El melocotonero está muy arraigado en la cultura asiática.\r\nEn Japón, el noble heroe Momotaro, una especie de Cid japonés, nació del interior de un enorme melocotón que flotaba río abajo.\r\nEn China se piensa que comer melocotón confiere longevidad al ser humano, ya que formaba parte de la dieta de sus dioses inmortales.',50,49,39);</w:t>
      </w:r>
    </w:p>
    <w:p w:rsidR="00F75937" w:rsidRDefault="00F75937" w:rsidP="00F75937">
      <w:r>
        <w:t>INSERT INTO producto VALUES ('FR-96','Membrillero','Frutales','8/10','Frutales Talavera S.A','arbolito caducifolio de 4-6 m de altura con el tronco tortuoso y la corteza lisa, grisácea, que se desprende en escamas con la edad. Copa irregular, con ramas inermes, flexuosas, parduzcas, punteadas. Ramillas jóvenes tomentosas',50,11,8);</w:t>
      </w:r>
    </w:p>
    <w:p w:rsidR="00F75937" w:rsidRDefault="00F75937" w:rsidP="00F75937">
      <w:r>
        <w:t>INSERT INTO producto VALUES ('FR-97','Membrillero','Frutales','10/12','Frutales Talavera S.A','arbolito caducifolio de 4-6 m de altura con el tronco tortuoso y la corteza lisa, grisácea, que se desprende en escamas con la edad. Copa irregular, con ramas inermes, flexuosas, parduzcas, punteadas. Ramillas jóvenes tomentosas',50,22,17);</w:t>
      </w:r>
    </w:p>
    <w:p w:rsidR="00F75937" w:rsidRDefault="00F75937" w:rsidP="00F75937">
      <w:r>
        <w:t>INSERT INTO producto VALUES ('FR-98','Membrillero','Frutales','12/14','Frutales Talavera S.A','arbolito caducifolio de 4-6 m de altura con el tronco tortuoso y la corteza lisa, grisácea, que se desprende en escamas con la edad. Copa irregular, con ramas inermes, flexuosas, parduzcas, punteadas. Ramillas jóvenes tomentosas',50,32,25);</w:t>
      </w:r>
    </w:p>
    <w:p w:rsidR="00F75937" w:rsidRDefault="00F75937" w:rsidP="00F75937">
      <w:r>
        <w:t>INSERT INTO producto VALUES ('FR-99','Membrillero','Frutales','14/16','Frutales Talavera S.A','arbolito caducifolio de 4-6 m de altura con el tronco tortuoso y la corteza lisa, grisácea, que se desprende en escamas con la edad. Copa irregular, con ramas inermes, flexuosas, parduzcas, punteadas. Ramillas jóvenes tomentosas',50,49,39);</w:t>
      </w:r>
    </w:p>
    <w:p w:rsidR="00F75937" w:rsidRDefault="00F75937" w:rsidP="00F75937">
      <w:r>
        <w:lastRenderedPageBreak/>
        <w:t>INSERT INTO producto VALUES ('OR-001','Arbustos Mix Maceta','Ornamentales','40-60','Valencia Garden Service','',25,5,4);</w:t>
      </w:r>
    </w:p>
    <w:p w:rsidR="00F75937" w:rsidRDefault="00F75937" w:rsidP="00F75937">
      <w:r>
        <w:t>INSERT INTO producto VALUES ('OR-100','Mimosa Injerto CLASICA Dealbata ','Ornamentales','100-110','Viveros EL OASIS','Acacia dealbata. Nombre común o vulgar: Mimosa fina, Mimosa, Mimosa común, Mimosa plateada, Aromo francés. Familia: Mimosaceae. Origen: Australia, Sureste, (N. G. del Sur y Victoria). Arbol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longitudinalmente...',100,12,9);</w:t>
      </w:r>
    </w:p>
    <w:p w:rsidR="00F75937" w:rsidRDefault="00F75937" w:rsidP="00F75937">
      <w:r>
        <w:t>INSERT INTO producto VALUES ('OR-101','Expositor Mimosa Semilla Mix','Ornamentales','170-200','Viveros EL OASIS','Acacia dealbata. Nombre común o vulgar: Mimosa fina, Mimosa, Mimosa común, Mimosa plateada, Aromo francés. Familia: Mimosaceae. Origen: Australia, Sureste, (N. G. del Sur y Victoria). Arbol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longitudinalmente...',100,6,4);</w:t>
      </w:r>
    </w:p>
    <w:p w:rsidR="00F75937" w:rsidRDefault="00F75937" w:rsidP="00F75937">
      <w:r>
        <w:t>INSERT INTO producto VALUES ('OR-102','Mimosa Semilla Bayleyana  ','Ornamentales','170-200','Viveros EL OASIS','Acacia dealbata. Nombre común o vulgar: Mimosa fina, Mimosa, Mimosa común, Mimosa plateada, Aromo francés. Familia: Mimosaceae. Origen: Australia, Sureste, (N. G. del Sur y Victoria). Arbol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longitudinalmente...',100,6,4);</w:t>
      </w:r>
    </w:p>
    <w:p w:rsidR="00F75937" w:rsidRDefault="00F75937" w:rsidP="00F75937">
      <w:r>
        <w:t>INSERT INTO producto VALUES ('OR-103','Mimosa Semilla Bayleyana   ','Ornamentales','200-225','Viveros EL OASIS','Acacia dealbata. Nombre común o vulgar: Mimosa fina, Mimosa, Mimosa común, Mimosa plateada, Aromo francés. Familia: Mimosaceae. Origen: Australia, Sureste, (N. G. del Sur y Victoria). Arbol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longitudinalmente...',100,10,8);</w:t>
      </w:r>
    </w:p>
    <w:p w:rsidR="00F75937" w:rsidRDefault="00F75937" w:rsidP="00F75937">
      <w:r>
        <w:t>INSERT INTO producto VALUES ('OR-104','Mimosa Semilla Cyanophylla    ','Ornamentales','200-225','Viveros EL OASIS','Acacia dealbata. Nombre común o vulgar: Mimosa fina, Mimosa, Mimosa común, Mimosa plateada, Aromo francés. Familia: Mimosaceae. Origen: Australia, Sureste, (N. G. del Sur y Victoria). Arbol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longitudinalmente...',100,10,8);</w:t>
      </w:r>
    </w:p>
    <w:p w:rsidR="00F75937" w:rsidRDefault="00F75937" w:rsidP="00F75937">
      <w:r>
        <w:lastRenderedPageBreak/>
        <w:t>INSERT INTO producto VALUES ('OR-105','Mimosa Semilla Espectabilis  ','Ornamentales','160-170','Viveros EL OASIS','Acacia dealbata. Nombre común o vulgar: Mimosa fina, Mimosa, Mimosa común, Mimosa plateada, Aromo francés. Familia: Mimosaceae. Origen: Australia, Sureste, (N. G. del Sur y Victoria). Arbol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longitudinalmente...',100,6,4);</w:t>
      </w:r>
    </w:p>
    <w:p w:rsidR="00F75937" w:rsidRDefault="00F75937" w:rsidP="00F75937">
      <w:r>
        <w:t>INSERT INTO producto VALUES ('OR-106','Mimosa Semilla Longifolia   ','Ornamentales','200-225','Viveros EL OASIS','Acacia dealbata. Nombre común o vulgar: Mimosa fina, Mimosa, Mimosa común, Mimosa plateada, Aromo francés. Familia: Mimosaceae. Origen: Australia, Sureste, (N. G. del Sur y Victoria). Arbol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longitudinalmente...',100,10,8);</w:t>
      </w:r>
    </w:p>
    <w:p w:rsidR="00F75937" w:rsidRDefault="00F75937" w:rsidP="00F75937">
      <w:r>
        <w:t>INSERT INTO producto VALUES ('OR-107','Mimosa Semilla Floribunda 4 estaciones','Ornamentales','120-140','Viveros EL OASIS','Acacia dealbata. Nombre común o vulgar: Mimosa fina, Mimosa, Mimosa común, Mimosa plateada, Aromo francés. Familia: Mimosaceae. Origen: Australia, Sureste, (N. G. del Sur y Victoria). Arbol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longitudinalmente...',100,6,4);</w:t>
      </w:r>
    </w:p>
    <w:p w:rsidR="00F75937" w:rsidRDefault="00F75937" w:rsidP="00F75937">
      <w:r>
        <w:t>INSERT INTO producto VALUES ('OR-108','Abelia Floribunda','Ornamentales','35-45','Viveros EL OASIS','',100,5,4);</w:t>
      </w:r>
    </w:p>
    <w:p w:rsidR="00F75937" w:rsidRDefault="00F75937" w:rsidP="00F75937">
      <w:r>
        <w:t>INSERT INTO producto VALUES ('OR-109','Callistemom (Mix)','Ornamentales','35-45','Viveros EL OASIS','Limpitatubos. arbolito de 6-7 m de altura. Ramas flexibles y colgantes (de ahí lo de \"llorón\")..',100,5,4);</w:t>
      </w:r>
    </w:p>
    <w:p w:rsidR="00F75937" w:rsidRDefault="00F75937" w:rsidP="00F75937">
      <w:r>
        <w:t>INSERT INTO producto VALUES ('OR-110','Callistemom (Mix)','Ornamentales','40-60','Viveros EL OASIS','Limpitatubos. arbolito de 6-7 m de altura. Ramas flexibles y colgantes (de ahí lo de \"llorón\")..',100,2,1);</w:t>
      </w:r>
    </w:p>
    <w:p w:rsidR="00F75937" w:rsidRDefault="00F75937" w:rsidP="00F75937">
      <w:r>
        <w:t>INSERT INTO producto VALUES ('OR-111','Corylus Avellana \"Contorta\"','Ornamentales','35-45','Viveros EL OASIS','',100,5,4);</w:t>
      </w:r>
    </w:p>
    <w:p w:rsidR="00F75937" w:rsidRDefault="00F75937" w:rsidP="00F75937">
      <w:r>
        <w:t>INSERT INTO producto VALUES ('OR-112','Escallonia (Mix)','Ornamentales','35-45','Viveros EL OASIS','',120,5,4);</w:t>
      </w:r>
    </w:p>
    <w:p w:rsidR="00F75937" w:rsidRDefault="00F75937" w:rsidP="00F75937">
      <w:r>
        <w:t>INSERT INTO producto VALUES ('OR-113','Evonimus Emerald Gayeti','Ornamentales','35-45','Viveros EL OASIS','',120,5,4);</w:t>
      </w:r>
    </w:p>
    <w:p w:rsidR="00F75937" w:rsidRDefault="00F75937" w:rsidP="00F75937">
      <w:r>
        <w:t>INSERT INTO producto VALUES ('OR-114','Evonimus Pulchellus','Ornamentales','35-45','Viveros EL OASIS','',120,5,4);</w:t>
      </w:r>
    </w:p>
    <w:p w:rsidR="00F75937" w:rsidRDefault="00F75937" w:rsidP="00F75937">
      <w:r>
        <w:t>INSERT INTO producto VALUES ('OR-115','Forsytia Intermedia \"Lynwood\"','Ornamentales','35-45','Viveros EL OASIS','',120,7,5);</w:t>
      </w:r>
    </w:p>
    <w:p w:rsidR="00F75937" w:rsidRDefault="00F75937" w:rsidP="00F75937">
      <w:r>
        <w:t xml:space="preserve">INSERT INTO producto VALUES ('OR-116','Hibiscus Syriacus  \"Diana\" -Blanco Puro','Ornamentales','35-45','Viveros EL OASIS','Por su capacidad de soportar podas, pueden ser fácilmente moldeadas como bonsái en el transcurso de pocos años. Flores de muchos colores según la variedad, desde el blanco puro al rojo intenso, del </w:t>
      </w:r>
      <w:r>
        <w:lastRenderedPageBreak/>
        <w:t>amarillo al anaranjado. La flor apenas dura 1 día, pero continuamente aparecen nuevas y la floración se prolonga durante todo el periodo de crecimiento vegetativo.',120,7,5);</w:t>
      </w:r>
    </w:p>
    <w:p w:rsidR="00F75937" w:rsidRDefault="00F75937" w:rsidP="00F75937">
      <w:r>
        <w:t>INSERT INTO producto VALUES ('OR-117','Hibiscus Syriacus  \"Helene\" -Blanco-C.rojo','Ornamentales','35-45','Viveros EL OASIS','Por su capacidad de soportar podas, pueden ser fácilmente moldeadas como bonsái en el transcurso de pocos años. Flores de muchos colores según la variedad, desde el blanco puro al rojo intenso, del amarillo al anaranjado. La flor apenas dura 1 día, pero continuamente aparecen nuevas y la floración se prolonga durante todo el periodo de crecimiento vegetativo.',120,7,5);</w:t>
      </w:r>
    </w:p>
    <w:p w:rsidR="00F75937" w:rsidRDefault="00F75937" w:rsidP="00F75937">
      <w:r>
        <w:t>INSERT INTO producto VALUES ('OR-118','Hibiscus Syriacus \"Pink Giant\" Rosa','Ornamentales','35-45','Viveros EL OASIS','Por su capacidad de soportar podas, pueden ser fácilmente moldeadas como bonsái en el transcurso de pocos años. Flores de muchos colores según la variedad, desde el blanco puro al rojo intenso, del amarillo al anaranjado. La flor apenas dura 1 día, pero continuamente aparecen nuevas y la floración se prolonga durante todo el periodo de crecimiento vegetativo.',120,7,5);</w:t>
      </w:r>
    </w:p>
    <w:p w:rsidR="00F75937" w:rsidRDefault="00F75937" w:rsidP="00F75937">
      <w:r>
        <w:t>INSERT INTO producto VALUES ('OR-119','Laurus Nobilis Arbusto - Ramificado Bajo','Ornamentales','40-50','Viveros EL OASIS','',120,5,4);</w:t>
      </w:r>
    </w:p>
    <w:p w:rsidR="00F75937" w:rsidRDefault="00F75937" w:rsidP="00F75937">
      <w:r>
        <w:t>INSERT INTO producto VALUES ('OR-120','Lonicera Nitida ','Ornamentales','35-45','Viveros EL OASIS','',120,5,4);</w:t>
      </w:r>
    </w:p>
    <w:p w:rsidR="00F75937" w:rsidRDefault="00F75937" w:rsidP="00F75937">
      <w:r>
        <w:t>INSERT INTO producto VALUES ('OR-121','Lonicera Nitida \"Maigrum\"','Ornamentales','35-45','Viveros EL OASIS','',120,5,4);</w:t>
      </w:r>
    </w:p>
    <w:p w:rsidR="00F75937" w:rsidRDefault="00F75937" w:rsidP="00F75937">
      <w:r>
        <w:t>INSERT INTO producto VALUES ('OR-122','Lonicera Pileata','Ornamentales','35-45','Viveros EL OASIS','',120,5,4);</w:t>
      </w:r>
    </w:p>
    <w:p w:rsidR="00F75937" w:rsidRDefault="00F75937" w:rsidP="00F75937">
      <w:r>
        <w:t>INSERT INTO producto VALUES ('OR-123','Philadelphus \"Virginal\"','Ornamentales','35-45','Viveros EL OASIS','',120,5,4);</w:t>
      </w:r>
    </w:p>
    <w:p w:rsidR="00F75937" w:rsidRDefault="00F75937" w:rsidP="00F75937">
      <w:r>
        <w:t>INSERT INTO producto VALUES ('OR-124','Prunus pisardii  ','Ornamentales','35-45','Viveros EL OASIS','',120,5,4);</w:t>
      </w:r>
    </w:p>
    <w:p w:rsidR="00F75937" w:rsidRDefault="00F75937" w:rsidP="00F75937">
      <w:r>
        <w:t>INSERT INTO producto VALUES ('OR-125','Viburnum Tinus \"Eve Price\"','Ornamentales','35-45','Viveros EL OASIS','',120,5,4);</w:t>
      </w:r>
    </w:p>
    <w:p w:rsidR="00F75937" w:rsidRDefault="00F75937" w:rsidP="00F75937">
      <w:r>
        <w:t>INSERT INTO producto VALUES ('OR-126','Weigelia \"Bristol Ruby\"','Ornamentales','35-45','Viveros EL OASIS','',120,5,4);</w:t>
      </w:r>
    </w:p>
    <w:p w:rsidR="00F75937" w:rsidRDefault="00F75937" w:rsidP="00F75937">
      <w:r>
        <w:t>INSERT INTO producto VALUES ('OR-127','Camelia japonica','Ornamentales','40-60','Viveros EL OASIS','Arbusto excepcional por su floración otoñal, invernal o primaveral. Flores: Las flores son solitarias, aparecen en el ápice de cada rama, y son con una corola simple o doble, y comprendiendo varios colores. Suelen medir unos 7-12 cm de diÃ metro y tienen 5 sépalos y 5 pétalos. Estambres numerosos unidos en la mitad o en 2/3 de su longitud.',50,7,5);</w:t>
      </w:r>
    </w:p>
    <w:p w:rsidR="00F75937" w:rsidRDefault="00F75937" w:rsidP="00F75937">
      <w:r>
        <w:t>INSERT INTO producto VALUES ('OR-128','Camelia japonica ejemplar','Ornamentales','200-250','Viveros EL OASIS','Arbusto excepcional por su floración otoñal, invernal o primaveral. Flores: Las flores son solitarias, aparecen en el ápice de cada rama, y son con una corola simple o doble, y comprendiendo varios colores. Suelen medir unos 7-12 cm de diÃ metro y tienen 5 sépalos y 5 pétalos. Estambres numerosos unidos en la mitad o en 2/3 de su longitud.',50,98,78);</w:t>
      </w:r>
    </w:p>
    <w:p w:rsidR="00F75937" w:rsidRDefault="00F75937" w:rsidP="00F75937">
      <w:r>
        <w:t>INSERT INTO producto VALUES ('OR-129','Camelia japonica ejemplar','Ornamentales','250-300','Viveros EL OASIS','Arbusto excepcional por su floración otoñal, invernal o primaveral. Flores: Las flores son solitarias, aparecen en el ápice de cada rama, y son con una corola simple o doble, y comprendiendo varios colores. Suelen medir unos 7-12 cm de diÃ metro y tienen 5 sépalos y 5 pétalos. Estambres numerosos unidos en la mitad o en 2/3 de su longitud.',50,110,88);</w:t>
      </w:r>
    </w:p>
    <w:p w:rsidR="00F75937" w:rsidRDefault="00F75937" w:rsidP="00F75937">
      <w:r>
        <w:lastRenderedPageBreak/>
        <w:t>INSERT INTO producto VALUES ('OR-130','Callistemom COPA','Ornamentales','110/120','Viveros EL OASIS','Limpitatubos. arbolito de 6-7 m de altura. Ramas flexibles y colgantes (de ahí lo de \"llorón\")..',50,18,14);</w:t>
      </w:r>
    </w:p>
    <w:p w:rsidR="00F75937" w:rsidRDefault="00F75937" w:rsidP="00F75937">
      <w:r>
        <w:t>INSERT INTO producto VALUES ('OR-131','Leptospermum formado PIRAMIDE','Ornamentales','80-100','Viveros EL OASIS','',50,18,14);</w:t>
      </w:r>
    </w:p>
    <w:p w:rsidR="00F75937" w:rsidRDefault="00F75937" w:rsidP="00F75937">
      <w:r>
        <w:t>INSERT INTO producto VALUES ('OR-132','Leptospermum COPA','Ornamentales','110/120','Viveros EL OASIS','',50,18,14);</w:t>
      </w:r>
    </w:p>
    <w:p w:rsidR="00F75937" w:rsidRDefault="00F75937" w:rsidP="00F75937">
      <w:r>
        <w:t>INSERT INTO producto VALUES ('OR-133','Nerium oleander-CALIDAD \"GARDEN\"','Ornamentales','40-45','Viveros EL OASIS','',50,2,1);</w:t>
      </w:r>
    </w:p>
    <w:p w:rsidR="00F75937" w:rsidRDefault="00F75937" w:rsidP="00F75937">
      <w:r>
        <w:t>INSERT INTO producto VALUES ('OR-134','Nerium Oleander Arbusto GRANDE','Ornamentales','160-200','Viveros EL OASIS','',100,38,30);</w:t>
      </w:r>
    </w:p>
    <w:p w:rsidR="00F75937" w:rsidRDefault="00F75937" w:rsidP="00F75937">
      <w:r>
        <w:t>INSERT INTO producto VALUES ('OR-135','Nerium oleander COPA  Calibre 6/8','Ornamentales','50-60','Viveros EL OASIS','',100,5,4);</w:t>
      </w:r>
    </w:p>
    <w:p w:rsidR="00F75937" w:rsidRDefault="00F75937" w:rsidP="00F75937">
      <w:r>
        <w:t>INSERT INTO producto VALUES ('OR-136','Nerium oleander ARBOL Calibre 8/10','Ornamentales','225-250','Viveros EL OASIS','',100,18,14);</w:t>
      </w:r>
    </w:p>
    <w:p w:rsidR="00F75937" w:rsidRDefault="00F75937" w:rsidP="00F75937">
      <w:r>
        <w:t>INSERT INTO producto VALUES ('OR-137','ROSAL TREPADOR','Ornamentales','','Viveros EL OASIS','',100,4,3);</w:t>
      </w:r>
    </w:p>
    <w:p w:rsidR="00F75937" w:rsidRDefault="00F75937" w:rsidP="00F75937">
      <w:r>
        <w:t>INSERT INTO producto VALUES ('OR-138','Camelia Blanco, Chrysler Rojo, Soraya Naranja, ','Ornamentales','','Viveros EL OASIS','',100,4,3);</w:t>
      </w:r>
    </w:p>
    <w:p w:rsidR="00F75937" w:rsidRDefault="00F75937" w:rsidP="00F75937">
      <w:r>
        <w:t>INSERT INTO producto VALUES ('OR-139','Landora Amarillo, Rose Gaujard bicolor blanco-rojo','Ornamentales','','Viveros EL OASIS','',100,4,3);</w:t>
      </w:r>
    </w:p>
    <w:p w:rsidR="00F75937" w:rsidRDefault="00F75937" w:rsidP="00F75937">
      <w:r>
        <w:t>INSERT INTO producto VALUES ('OR-140','Kordes Perfect bicolor rojo-amarillo, Roundelay rojo fuerte','Ornamentales','','Viveros EL OASIS','',100,4,3);</w:t>
      </w:r>
    </w:p>
    <w:p w:rsidR="00F75937" w:rsidRDefault="00F75937" w:rsidP="00F75937">
      <w:r>
        <w:t>INSERT INTO producto VALUES ('OR-141','Pitimini rojo','Ornamentales','','Viveros EL OASIS','',100,4,3);</w:t>
      </w:r>
    </w:p>
    <w:p w:rsidR="00F75937" w:rsidRDefault="00F75937" w:rsidP="00F75937">
      <w:r>
        <w:t>INSERT INTO producto VALUES ('OR-142','Solanum Jazminoide','Ornamentales','150-160','Viveros EL OASIS','',100,2,1);</w:t>
      </w:r>
    </w:p>
    <w:p w:rsidR="00F75937" w:rsidRDefault="00F75937" w:rsidP="00F75937">
      <w:r>
        <w:t>INSERT INTO producto VALUES ('OR-143','Wisteria Sinensis  azul, rosa, blanca','Ornamentales','','Viveros EL OASIS','',100,9,7);</w:t>
      </w:r>
    </w:p>
    <w:p w:rsidR="00F75937" w:rsidRDefault="00F75937" w:rsidP="00F75937">
      <w:r>
        <w:t>INSERT INTO producto VALUES ('OR-144','Wisteria Sinensis INJERTADAS DECÃ“','Ornamentales','140-150','Viveros EL OASIS','',100,12,9);</w:t>
      </w:r>
    </w:p>
    <w:p w:rsidR="00F75937" w:rsidRDefault="00F75937" w:rsidP="00F75937">
      <w:r>
        <w:t>INSERT INTO producto VALUES ('OR-145','Bougamvillea Sanderiana Tutor','Ornamentales','80-100','Viveros EL OASIS','',100,2,1);</w:t>
      </w:r>
    </w:p>
    <w:p w:rsidR="00F75937" w:rsidRDefault="00F75937" w:rsidP="00F75937">
      <w:r>
        <w:t>INSERT INTO producto VALUES ('OR-146','Bougamvillea Sanderiana Tutor','Ornamentales','125-150','Viveros EL OASIS','',100,4,3);</w:t>
      </w:r>
    </w:p>
    <w:p w:rsidR="00F75937" w:rsidRDefault="00F75937" w:rsidP="00F75937">
      <w:r>
        <w:t>INSERT INTO producto VALUES ('OR-147','Bougamvillea Sanderiana Tutor','Ornamentales','180-200','Viveros EL OASIS','',100,7,5);</w:t>
      </w:r>
    </w:p>
    <w:p w:rsidR="00F75937" w:rsidRDefault="00F75937" w:rsidP="00F75937">
      <w:r>
        <w:t>INSERT INTO producto VALUES ('OR-148','Bougamvillea Sanderiana Espaldera','Ornamentales','45-50','Viveros EL OASIS','',100,7,5);</w:t>
      </w:r>
    </w:p>
    <w:p w:rsidR="00F75937" w:rsidRDefault="00F75937" w:rsidP="00F75937">
      <w:r>
        <w:lastRenderedPageBreak/>
        <w:t>INSERT INTO producto VALUES ('OR-149','Bougamvillea Sanderiana Espaldera','Ornamentales','140-150','Viveros EL OASIS','',100,17,13);</w:t>
      </w:r>
    </w:p>
    <w:p w:rsidR="00F75937" w:rsidRDefault="00F75937" w:rsidP="00F75937">
      <w:r>
        <w:t>INSERT INTO producto VALUES ('OR-150','Bougamvillea roja, naranja','Ornamentales','110-130','Viveros EL OASIS','',100,2,1);</w:t>
      </w:r>
    </w:p>
    <w:p w:rsidR="00F75937" w:rsidRDefault="00F75937" w:rsidP="00F75937">
      <w:r>
        <w:t>INSERT INTO producto VALUES ('OR-151','Bougamvillea Sanderiana, 3 tut. piramide','Ornamentales','','Viveros EL OASIS','',100,6,4);</w:t>
      </w:r>
    </w:p>
    <w:p w:rsidR="00F75937" w:rsidRDefault="00F75937" w:rsidP="00F75937">
      <w:r>
        <w:t>INSERT INTO producto VALUES ('OR-152','Expositor Árboles clima continental','Ornamentales','170-200','Viveros EL OASIS','',100,6,4);</w:t>
      </w:r>
    </w:p>
    <w:p w:rsidR="00F75937" w:rsidRDefault="00F75937" w:rsidP="00F75937">
      <w:r>
        <w:t>INSERT INTO producto VALUES ('OR-153','Expositor Árboles clima mediterráneo','Ornamentales','170-200','Viveros EL OASIS','',100,6,4);</w:t>
      </w:r>
    </w:p>
    <w:p w:rsidR="00F75937" w:rsidRDefault="00F75937" w:rsidP="00F75937">
      <w:r>
        <w:t>INSERT INTO producto VALUES ('OR-154','Expositor Árboles borde del mar','Ornamentales','170-200','Viveros EL OASIS','',100,6,4);</w:t>
      </w:r>
    </w:p>
    <w:p w:rsidR="00F75937" w:rsidRDefault="00F75937" w:rsidP="00F75937">
      <w:r>
        <w:t>INSERT INTO producto VALUES ('OR-155','Acer Negundo  ','Ornamentales','200-225','Viveros EL OASIS','',100,6,4);</w:t>
      </w:r>
    </w:p>
    <w:p w:rsidR="00F75937" w:rsidRDefault="00F75937" w:rsidP="00F75937">
      <w:r>
        <w:t>INSERT INTO producto VALUES ('OR-156','Acer platanoides  ','Ornamentales','200-225','Viveros EL OASIS','',100,10,8);</w:t>
      </w:r>
    </w:p>
    <w:p w:rsidR="00F75937" w:rsidRDefault="00F75937" w:rsidP="00F75937">
      <w:r>
        <w:t>INSERT INTO producto VALUES ('OR-157','Acer Pseudoplatanus ','Ornamentales','200-225','Viveros EL OASIS','',100,10,8);</w:t>
      </w:r>
    </w:p>
    <w:p w:rsidR="00F75937" w:rsidRDefault="00F75937" w:rsidP="00F75937">
      <w:r>
        <w:t>INSERT INTO producto VALUES ('OR-158','Brachychiton Acerifolius  ','Ornamentales','200-225','Viveros EL OASIS','',100,6,4);</w:t>
      </w:r>
    </w:p>
    <w:p w:rsidR="00F75937" w:rsidRDefault="00F75937" w:rsidP="00F75937">
      <w:r>
        <w:t>INSERT INTO producto VALUES ('OR-159','Brachychiton Discolor  ','Ornamentales','200-225','Viveros EL OASIS','',100,6,4);</w:t>
      </w:r>
    </w:p>
    <w:p w:rsidR="00F75937" w:rsidRDefault="00F75937" w:rsidP="00F75937">
      <w:r>
        <w:t>INSERT INTO producto VALUES ('OR-160','Brachychiton Rupestris','Ornamentales','170-200','Viveros EL OASIS','',100,10,8);</w:t>
      </w:r>
    </w:p>
    <w:p w:rsidR="00F75937" w:rsidRDefault="00F75937" w:rsidP="00F75937">
      <w:r>
        <w:t>INSERT INTO producto VALUES ('OR-161','Cassia Corimbosa  ','Ornamentales','200-225','Viveros EL OASIS','',100,6,4);</w:t>
      </w:r>
    </w:p>
    <w:p w:rsidR="00F75937" w:rsidRDefault="00F75937" w:rsidP="00F75937">
      <w:r>
        <w:t>INSERT INTO producto VALUES ('OR-162','Cassia Corimbosa ','Ornamentales','200-225','Viveros EL OASIS','',100,10,8);</w:t>
      </w:r>
    </w:p>
    <w:p w:rsidR="00F75937" w:rsidRDefault="00F75937" w:rsidP="00F75937">
      <w:r>
        <w:t>INSERT INTO producto VALUES ('OR-163','Chitalpa Summer Bells   ','Ornamentales','200-225','Viveros EL OASIS','',80,10,8);</w:t>
      </w:r>
    </w:p>
    <w:p w:rsidR="00F75937" w:rsidRDefault="00F75937" w:rsidP="00F75937">
      <w:r>
        <w:t>INSERT INTO producto VALUES ('OR-164','Erytrina Kafra','Ornamentales','170-180','Viveros EL OASIS','',80,6,4);</w:t>
      </w:r>
    </w:p>
    <w:p w:rsidR="00F75937" w:rsidRDefault="00F75937" w:rsidP="00F75937">
      <w:r>
        <w:t>INSERT INTO producto VALUES ('OR-165','Erytrina Kafra','Ornamentales','200-225','Viveros EL OASIS','',80,10,8);</w:t>
      </w:r>
    </w:p>
    <w:p w:rsidR="00F75937" w:rsidRDefault="00F75937" w:rsidP="00F75937">
      <w:r>
        <w:t>INSERT INTO producto VALUES ('OR-166','Eucalyptus Citriodora  ','Ornamentales','170-200','Viveros EL OASIS','',80,6,4);</w:t>
      </w:r>
    </w:p>
    <w:p w:rsidR="00F75937" w:rsidRDefault="00F75937" w:rsidP="00F75937">
      <w:r>
        <w:t>INSERT INTO producto VALUES ('OR-167','Eucalyptus Ficifolia  ','Ornamentales','170-200','Viveros EL OASIS','',80,6,4);</w:t>
      </w:r>
    </w:p>
    <w:p w:rsidR="00F75937" w:rsidRDefault="00F75937" w:rsidP="00F75937">
      <w:r>
        <w:lastRenderedPageBreak/>
        <w:t>INSERT INTO producto VALUES ('OR-168','Eucalyptus Ficifolia   ','Ornamentales','200-225','Viveros EL OASIS','',80,10,8);</w:t>
      </w:r>
    </w:p>
    <w:p w:rsidR="00F75937" w:rsidRDefault="00F75937" w:rsidP="00F75937">
      <w:r>
        <w:t>INSERT INTO producto VALUES ('OR-169','Hibiscus Syriacus  Var. Injertadas 1 Tallo ','Ornamentales','170-200','Viveros EL OASIS','',80,12,9);</w:t>
      </w:r>
    </w:p>
    <w:p w:rsidR="00F75937" w:rsidRDefault="00F75937" w:rsidP="00F75937">
      <w:r>
        <w:t>INSERT INTO producto VALUES ('OR-170','Lagunaria Patersonii  ','Ornamentales','140-150','Viveros EL OASIS','',80,6,4);</w:t>
      </w:r>
    </w:p>
    <w:p w:rsidR="00F75937" w:rsidRDefault="00F75937" w:rsidP="00F75937">
      <w:r>
        <w:t>INSERT INTO producto VALUES ('OR-171','Lagunaria Patersonii   ','Ornamentales','200-225','Viveros EL OASIS','',80,10,8);</w:t>
      </w:r>
    </w:p>
    <w:p w:rsidR="00F75937" w:rsidRDefault="00F75937" w:rsidP="00F75937">
      <w:r>
        <w:t>INSERT INTO producto VALUES ('OR-172','Lagunaria patersonii  calibre 8/10','Ornamentales','200-225','Viveros EL OASIS','',80,18,14);</w:t>
      </w:r>
    </w:p>
    <w:p w:rsidR="00F75937" w:rsidRDefault="00F75937" w:rsidP="00F75937">
      <w:r>
        <w:t>INSERT INTO producto VALUES ('OR-173','Morus Alba  ','Ornamentales','200-225','Viveros EL OASIS','',80,6,4);</w:t>
      </w:r>
    </w:p>
    <w:p w:rsidR="00F75937" w:rsidRDefault="00F75937" w:rsidP="00F75937">
      <w:r>
        <w:t>INSERT INTO producto VALUES ('OR-174','Morus Alba  calibre 8/10','Ornamentales','200-225','Viveros EL OASIS','',80,18,14);</w:t>
      </w:r>
    </w:p>
    <w:p w:rsidR="00F75937" w:rsidRDefault="00F75937" w:rsidP="00F75937">
      <w:r>
        <w:t>INSERT INTO producto VALUES ('OR-175','Platanus Acerifolia   ','Ornamentales','200-225','Viveros EL OASIS','',80,10,8);</w:t>
      </w:r>
    </w:p>
    <w:p w:rsidR="00F75937" w:rsidRDefault="00F75937" w:rsidP="00F75937">
      <w:r>
        <w:t>INSERT INTO producto VALUES ('OR-176','Prunus pisardii  ','Ornamentales','200-225','Viveros EL OASIS','',80,10,8);</w:t>
      </w:r>
    </w:p>
    <w:p w:rsidR="00F75937" w:rsidRDefault="00F75937" w:rsidP="00F75937">
      <w:r>
        <w:t>INSERT INTO producto VALUES ('OR-177','Robinia Pseudoacacia Casque Rouge   ','Ornamentales','200-225','Viveros EL OASIS','',80,15,12);</w:t>
      </w:r>
    </w:p>
    <w:p w:rsidR="00F75937" w:rsidRDefault="00F75937" w:rsidP="00F75937">
      <w:r>
        <w:t>INSERT INTO producto VALUES ('OR-178','Salix Babylonica  Pendula  ','Ornamentales','170-200','Viveros EL OASIS','',80,6,4);</w:t>
      </w:r>
    </w:p>
    <w:p w:rsidR="00F75937" w:rsidRDefault="00F75937" w:rsidP="00F75937">
      <w:r>
        <w:t>INSERT INTO producto VALUES ('OR-179','Sesbania Punicea   ','Ornamentales','170-200','Viveros EL OASIS','',80,6,4);</w:t>
      </w:r>
    </w:p>
    <w:p w:rsidR="00F75937" w:rsidRDefault="00F75937" w:rsidP="00F75937">
      <w:r>
        <w:t>INSERT INTO producto VALUES ('OR-180','Tamarix  Ramosissima Pink Cascade   ','Ornamentales','170-200','Viveros EL OASIS','',80,6,4);</w:t>
      </w:r>
    </w:p>
    <w:p w:rsidR="00F75937" w:rsidRDefault="00F75937" w:rsidP="00F75937">
      <w:r>
        <w:t>INSERT INTO producto VALUES ('OR-181','Tamarix  Ramosissima Pink Cascade   ','Ornamentales','200-225','Viveros EL OASIS','',80,10,8);</w:t>
      </w:r>
    </w:p>
    <w:p w:rsidR="00F75937" w:rsidRDefault="00F75937" w:rsidP="00F75937">
      <w:r>
        <w:t>INSERT INTO producto VALUES ('OR-182','Tecoma Stands   ','Ornamentales','200-225','Viveros EL OASIS','',80,6,4);</w:t>
      </w:r>
    </w:p>
    <w:p w:rsidR="00F75937" w:rsidRDefault="00F75937" w:rsidP="00F75937">
      <w:r>
        <w:t>INSERT INTO producto VALUES ('OR-183','Tecoma Stands  ','Ornamentales','200-225','Viveros EL OASIS','',80,10,8);</w:t>
      </w:r>
    </w:p>
    <w:p w:rsidR="00F75937" w:rsidRDefault="00F75937" w:rsidP="00F75937">
      <w:r>
        <w:t>INSERT INTO producto VALUES ('OR-184','Tipuana Tipu  ','Ornamentales','170-200','Viveros EL OASIS','',80,6,4);</w:t>
      </w:r>
    </w:p>
    <w:p w:rsidR="00F75937" w:rsidRDefault="00F75937" w:rsidP="00F75937">
      <w:r>
        <w:t>INSERT INTO producto VALUES ('OR-185','Pleioblastus distichus-Bambú enano','Ornamentales','15-20','Viveros EL OASIS','',80,6,4);</w:t>
      </w:r>
    </w:p>
    <w:p w:rsidR="00F75937" w:rsidRDefault="00F75937" w:rsidP="00F75937">
      <w:r>
        <w:t>INSERT INTO producto VALUES ('OR-186','Sasa palmata ','Ornamentales','20-30','Viveros EL OASIS','',80,6,4);</w:t>
      </w:r>
    </w:p>
    <w:p w:rsidR="00F75937" w:rsidRDefault="00F75937" w:rsidP="00F75937">
      <w:r>
        <w:t>INSERT INTO producto VALUES ('OR-187','Sasa palmata ','Ornamentales','40-45','Viveros EL OASIS','',80,10,8);</w:t>
      </w:r>
    </w:p>
    <w:p w:rsidR="00F75937" w:rsidRDefault="00F75937" w:rsidP="00F75937">
      <w:r>
        <w:t>INSERT INTO producto VALUES ('OR-188','Sasa palmata ','Ornamentales','50-60','Viveros EL OASIS','',80,25,20);</w:t>
      </w:r>
    </w:p>
    <w:p w:rsidR="00F75937" w:rsidRDefault="00F75937" w:rsidP="00F75937">
      <w:r>
        <w:lastRenderedPageBreak/>
        <w:t>INSERT INTO producto VALUES ('OR-189','Phylostachys aurea','Ornamentales','180-200','Viveros EL OASIS','',80,22,17);</w:t>
      </w:r>
    </w:p>
    <w:p w:rsidR="00F75937" w:rsidRDefault="00F75937" w:rsidP="00F75937">
      <w:r>
        <w:t>INSERT INTO producto VALUES ('OR-190','Phylostachys aurea','Ornamentales','250-300','Viveros EL OASIS','',80,32,25);</w:t>
      </w:r>
    </w:p>
    <w:p w:rsidR="00F75937" w:rsidRDefault="00F75937" w:rsidP="00F75937">
      <w:r>
        <w:t>INSERT INTO producto VALUES ('OR-191','Phylostachys Bambusa Spectabilis','Ornamentales','180-200','Viveros EL OASIS','',80,24,19);</w:t>
      </w:r>
    </w:p>
    <w:p w:rsidR="00F75937" w:rsidRDefault="00F75937" w:rsidP="00F75937">
      <w:r>
        <w:t>INSERT INTO producto VALUES ('OR-192','Phylostachys biseti','Ornamentales','160-170','Viveros EL OASIS','',80,22,17);</w:t>
      </w:r>
    </w:p>
    <w:p w:rsidR="00F75937" w:rsidRDefault="00F75937" w:rsidP="00F75937">
      <w:r>
        <w:t>INSERT INTO producto VALUES ('OR-193','Phylostachys biseti','Ornamentales','160-180','Viveros EL OASIS','',80,20,16);</w:t>
      </w:r>
    </w:p>
    <w:p w:rsidR="00F75937" w:rsidRDefault="00F75937" w:rsidP="00F75937">
      <w:r>
        <w:t>INSERT INTO producto VALUES ('OR-194','Pseudosasa japonica (Metake)','Ornamentales','225-250','Viveros EL OASIS','',80,20,16);</w:t>
      </w:r>
    </w:p>
    <w:p w:rsidR="00F75937" w:rsidRDefault="00F75937" w:rsidP="00F75937">
      <w:r>
        <w:t>INSERT INTO producto VALUES ('OR-195','Pseudosasa japonica (Metake) ','Ornamentales','30-40','Viveros EL OASIS','',80,6,4);</w:t>
      </w:r>
    </w:p>
    <w:p w:rsidR="00F75937" w:rsidRDefault="00F75937" w:rsidP="00F75937">
      <w:r>
        <w:t>INSERT INTO producto VALUES ('OR-196','Cedrus Deodara ','Ornamentales','80-100','Viveros EL OASIS','',80,10,8);</w:t>
      </w:r>
    </w:p>
    <w:p w:rsidR="00F75937" w:rsidRDefault="00F75937" w:rsidP="00F75937">
      <w:r>
        <w:t>INSERT INTO producto VALUES ('OR-197','Cedrus Deodara \"Feeling Blue\" Novedad','Ornamentales','rastrero','Viveros EL OASIS','',80,12,9);</w:t>
      </w:r>
    </w:p>
    <w:p w:rsidR="00F75937" w:rsidRDefault="00F75937" w:rsidP="00F75937">
      <w:r>
        <w:t>INSERT INTO producto VALUES ('OR-198','Juniperus chinensis \"Blue Alps\"','Ornamentales','20-30','Viveros EL OASIS','',80,4,3);</w:t>
      </w:r>
    </w:p>
    <w:p w:rsidR="00F75937" w:rsidRDefault="00F75937" w:rsidP="00F75937">
      <w:r>
        <w:t>INSERT INTO producto VALUES ('OR-199','Juniperus Chinensis Stricta','Ornamentales','20-30','Viveros EL OASIS','',80,4,3);</w:t>
      </w:r>
    </w:p>
    <w:p w:rsidR="00F75937" w:rsidRDefault="00F75937" w:rsidP="00F75937">
      <w:r>
        <w:t>INSERT INTO producto VALUES ('OR-200','Juniperus horizontalis Wiltonii','Ornamentales','20-30','Viveros EL OASIS','',80,4,3);</w:t>
      </w:r>
    </w:p>
    <w:p w:rsidR="00F75937" w:rsidRDefault="00F75937" w:rsidP="00F75937">
      <w:r>
        <w:t>INSERT INTO producto VALUES ('OR-201','Juniperus squamata \"Blue Star\"','Ornamentales','20-30','Viveros EL OASIS','',80,4,3);</w:t>
      </w:r>
    </w:p>
    <w:p w:rsidR="00F75937" w:rsidRDefault="00F75937" w:rsidP="00F75937">
      <w:r>
        <w:t>INSERT INTO producto VALUES ('OR-202','Juniperus x media Phitzeriana verde','Ornamentales','20-30','Viveros EL OASIS','',80,4,3);</w:t>
      </w:r>
    </w:p>
    <w:p w:rsidR="00F75937" w:rsidRDefault="00F75937" w:rsidP="00F75937">
      <w:r>
        <w:t>INSERT INTO producto VALUES ('OR-203','Pinus Canariensis','Ornamentales','80-100','Viveros EL OASIS','',80,10,8);</w:t>
      </w:r>
    </w:p>
    <w:p w:rsidR="00F75937" w:rsidRDefault="00F75937" w:rsidP="00F75937">
      <w:r>
        <w:t>INSERT INTO producto VALUES ('OR-204','Pinus Halepensis','Ornamentales','160-180','Viveros EL OASIS','',80,10,8);</w:t>
      </w:r>
    </w:p>
    <w:p w:rsidR="00F75937" w:rsidRDefault="00F75937" w:rsidP="00F75937">
      <w:r>
        <w:t>INSERT INTO producto VALUES ('OR-205','Pinus Pinea -Pino Piñonero','Ornamentales','70-80','Viveros EL OASIS','',80,10,8);</w:t>
      </w:r>
    </w:p>
    <w:p w:rsidR="00F75937" w:rsidRDefault="00F75937" w:rsidP="00F75937">
      <w:r>
        <w:t>INSERT INTO producto VALUES ('OR-206','Thuja Esmeralda ','Ornamentales','80-100','Viveros EL OASIS','',80,5,4);</w:t>
      </w:r>
    </w:p>
    <w:p w:rsidR="00F75937" w:rsidRDefault="00F75937" w:rsidP="00F75937">
      <w:r>
        <w:t>INSERT INTO producto VALUES ('OR-207','Tuja Occidentalis Woodwardii','Ornamentales','20-30','Viveros EL OASIS','',80,4,3);</w:t>
      </w:r>
    </w:p>
    <w:p w:rsidR="00F75937" w:rsidRDefault="00F75937" w:rsidP="00F75937">
      <w:r>
        <w:lastRenderedPageBreak/>
        <w:t>INSERT INTO producto VALUES ('OR-208','Tuja orientalis \"Aurea nana\"','Ornamentales','20-30','Viveros EL OASIS','',80,4,3);</w:t>
      </w:r>
    </w:p>
    <w:p w:rsidR="00F75937" w:rsidRDefault="00F75937" w:rsidP="00F75937">
      <w:r>
        <w:t>INSERT INTO producto VALUES ('OR-209','Archontophoenix Cunninghamiana','Ornamentales','80 - 100','Viveros EL OASIS','',80,10,8);</w:t>
      </w:r>
    </w:p>
    <w:p w:rsidR="00F75937" w:rsidRDefault="00F75937" w:rsidP="00F75937">
      <w:r>
        <w:t>INSERT INTO producto VALUES ('OR-210','Beucarnea Recurvata','Ornamentales','130  - 150','Viveros EL OASIS','',2,39,31);</w:t>
      </w:r>
    </w:p>
    <w:p w:rsidR="00F75937" w:rsidRDefault="00F75937" w:rsidP="00F75937">
      <w:r>
        <w:t>INSERT INTO producto VALUES ('OR-211','Beucarnea Recurvata','Ornamentales','180 - 200','Viveros EL OASIS','',5,59,47);</w:t>
      </w:r>
    </w:p>
    <w:p w:rsidR="00F75937" w:rsidRDefault="00F75937" w:rsidP="00F75937">
      <w:r>
        <w:t>INSERT INTO producto VALUES ('OR-212','Bismarckia Nobilis','Ornamentales','200 - 220','Viveros EL OASIS','',4,217,173);</w:t>
      </w:r>
    </w:p>
    <w:p w:rsidR="00F75937" w:rsidRDefault="00F75937" w:rsidP="00F75937">
      <w:r>
        <w:t>INSERT INTO producto VALUES ('OR-213','Bismarckia Nobilis','Ornamentales','240 - 260','Viveros EL OASIS','',4,266,212);</w:t>
      </w:r>
    </w:p>
    <w:p w:rsidR="00F75937" w:rsidRDefault="00F75937" w:rsidP="00F75937">
      <w:r>
        <w:t>INSERT INTO producto VALUES ('OR-214','Brahea Armata','Ornamentales','45 - 60','Viveros EL OASIS','',0,10,8);</w:t>
      </w:r>
    </w:p>
    <w:p w:rsidR="00F75937" w:rsidRDefault="00F75937" w:rsidP="00F75937">
      <w:r>
        <w:t>INSERT INTO producto VALUES ('OR-215','Brahea Armata','Ornamentales','120 - 140','Viveros EL OASIS','',100,112,89);</w:t>
      </w:r>
    </w:p>
    <w:p w:rsidR="00F75937" w:rsidRDefault="00F75937" w:rsidP="00F75937">
      <w:r>
        <w:t>INSERT INTO producto VALUES ('OR-216','Brahea Edulis','Ornamentales','80 - 100','Viveros EL OASIS','',100,19,15);</w:t>
      </w:r>
    </w:p>
    <w:p w:rsidR="00F75937" w:rsidRDefault="00F75937" w:rsidP="00F75937">
      <w:r>
        <w:t>INSERT INTO producto VALUES ('OR-217','Brahea Edulis','Ornamentales','140 - 160','Viveros EL OASIS','',100,64,51);</w:t>
      </w:r>
    </w:p>
    <w:p w:rsidR="00F75937" w:rsidRDefault="00F75937" w:rsidP="00F75937">
      <w:r>
        <w:t>INSERT INTO producto VALUES ('OR-218','Butia Capitata','Ornamentales','70 - 90','Viveros EL OASIS','',100,25,20);</w:t>
      </w:r>
    </w:p>
    <w:p w:rsidR="00F75937" w:rsidRDefault="00F75937" w:rsidP="00F75937">
      <w:r>
        <w:t>INSERT INTO producto VALUES ('OR-219','Butia Capitata','Ornamentales','90 - 110','Viveros EL OASIS','',100,29,23);</w:t>
      </w:r>
    </w:p>
    <w:p w:rsidR="00F75937" w:rsidRDefault="00F75937" w:rsidP="00F75937">
      <w:r>
        <w:t>INSERT INTO producto VALUES ('OR-220','Butia Capitata','Ornamentales','90 - 120','Viveros EL OASIS','',100,36,28);</w:t>
      </w:r>
    </w:p>
    <w:p w:rsidR="00F75937" w:rsidRDefault="00F75937" w:rsidP="00F75937">
      <w:r>
        <w:t>INSERT INTO producto VALUES ('OR-221','Butia Capitata','Ornamentales','85 - 105','Viveros EL OASIS','',100,59,47);</w:t>
      </w:r>
    </w:p>
    <w:p w:rsidR="00F75937" w:rsidRDefault="00F75937" w:rsidP="00F75937">
      <w:r>
        <w:t>INSERT INTO producto VALUES ('OR-222','Butia Capitata','Ornamentales','130 - 150','Viveros EL OASIS','',100,87,69);</w:t>
      </w:r>
    </w:p>
    <w:p w:rsidR="00F75937" w:rsidRDefault="00F75937" w:rsidP="00F75937">
      <w:r>
        <w:t>INSERT INTO producto VALUES ('OR-223','Chamaerops Humilis','Ornamentales','40 - 45','Viveros EL OASIS','',100,4,3);</w:t>
      </w:r>
    </w:p>
    <w:p w:rsidR="00F75937" w:rsidRDefault="00F75937" w:rsidP="00F75937">
      <w:r>
        <w:t>INSERT INTO producto VALUES ('OR-224','Chamaerops Humilis','Ornamentales','50 - 60','Viveros EL OASIS','',100,7,5);</w:t>
      </w:r>
    </w:p>
    <w:p w:rsidR="00F75937" w:rsidRDefault="00F75937" w:rsidP="00F75937">
      <w:r>
        <w:t>INSERT INTO producto VALUES ('OR-225','Chamaerops Humilis','Ornamentales','70 - 90','Viveros EL OASIS','',100,10,8);</w:t>
      </w:r>
    </w:p>
    <w:p w:rsidR="00F75937" w:rsidRDefault="00F75937" w:rsidP="00F75937">
      <w:r>
        <w:t>INSERT INTO producto VALUES ('OR-226','Chamaerops Humilis','Ornamentales','115 - 130','Viveros EL OASIS','',100,38,30);</w:t>
      </w:r>
    </w:p>
    <w:p w:rsidR="00F75937" w:rsidRDefault="00F75937" w:rsidP="00F75937">
      <w:r>
        <w:lastRenderedPageBreak/>
        <w:t>INSERT INTO producto VALUES ('OR-227','Chamaerops Humilis','Ornamentales','130 - 150','Viveros EL OASIS','',100,64,51);</w:t>
      </w:r>
    </w:p>
    <w:p w:rsidR="00F75937" w:rsidRDefault="00F75937" w:rsidP="00F75937">
      <w:r>
        <w:t>INSERT INTO producto VALUES ('OR-228','Chamaerops Humilis \"Cerifera\"','Ornamentales','70 - 80','Viveros EL OASIS','',100,32,25);</w:t>
      </w:r>
    </w:p>
    <w:p w:rsidR="00F75937" w:rsidRDefault="00F75937" w:rsidP="00F75937">
      <w:r>
        <w:t>INSERT INTO producto VALUES ('OR-229','Chrysalidocarpus Lutescens -ARECA','Ornamentales','130 - 150','Viveros EL OASIS','',100,22,17);</w:t>
      </w:r>
    </w:p>
    <w:p w:rsidR="00F75937" w:rsidRDefault="00F75937" w:rsidP="00F75937">
      <w:r>
        <w:t>INSERT INTO producto VALUES ('OR-230','Cordyline Australis -DRACAENA','Ornamentales','190 - 210','Viveros EL OASIS','',100,38,30);</w:t>
      </w:r>
    </w:p>
    <w:p w:rsidR="00F75937" w:rsidRDefault="00F75937" w:rsidP="00F75937">
      <w:r>
        <w:t>INSERT INTO producto VALUES ('OR-231','Cycas Revoluta','Ornamentales','55 - 65','Viveros EL OASIS','',100,15,12);</w:t>
      </w:r>
    </w:p>
    <w:p w:rsidR="00F75937" w:rsidRDefault="00F75937" w:rsidP="00F75937">
      <w:r>
        <w:t>INSERT INTO producto VALUES ('OR-232','Cycas Revoluta','Ornamentales','80 - 90','Viveros EL OASIS','',100,34,27);</w:t>
      </w:r>
    </w:p>
    <w:p w:rsidR="00F75937" w:rsidRDefault="00F75937" w:rsidP="00F75937">
      <w:r>
        <w:t>INSERT INTO producto VALUES ('OR-233','Dracaena Drago','Ornamentales','60 - 70','Viveros EL OASIS','',1,13,10);</w:t>
      </w:r>
    </w:p>
    <w:p w:rsidR="00F75937" w:rsidRDefault="00F75937" w:rsidP="00F75937">
      <w:r>
        <w:t>INSERT INTO producto VALUES ('OR-234','Dracaena Drago','Ornamentales','130 - 150','Viveros EL OASIS','',2,64,51);</w:t>
      </w:r>
    </w:p>
    <w:p w:rsidR="00F75937" w:rsidRDefault="00F75937" w:rsidP="00F75937">
      <w:r>
        <w:t>INSERT INTO producto VALUES ('OR-235','Dracaena Drago','Ornamentales','150 - 175','Viveros EL OASIS','',2,92,73);</w:t>
      </w:r>
    </w:p>
    <w:p w:rsidR="00F75937" w:rsidRDefault="00F75937" w:rsidP="00F75937">
      <w:r>
        <w:t>INSERT INTO producto VALUES ('OR-236','Jubaea Chilensis','Ornamentales','','Viveros EL OASIS','',100,49,39);</w:t>
      </w:r>
    </w:p>
    <w:p w:rsidR="00F75937" w:rsidRDefault="00F75937" w:rsidP="00F75937">
      <w:r>
        <w:t>INSERT INTO producto VALUES ('OR-237','Livistonia Australis','Ornamentales','100 - 125','Viveros EL OASIS','',50,19,15);</w:t>
      </w:r>
    </w:p>
    <w:p w:rsidR="00F75937" w:rsidRDefault="00F75937" w:rsidP="00F75937">
      <w:r>
        <w:t>INSERT INTO producto VALUES ('OR-238','Livistonia Decipiens','Ornamentales','90 - 110','Viveros EL OASIS','',50,19,15);</w:t>
      </w:r>
    </w:p>
    <w:p w:rsidR="00F75937" w:rsidRDefault="00F75937" w:rsidP="00F75937">
      <w:r>
        <w:t>INSERT INTO producto VALUES ('OR-239','Livistonia Decipiens','Ornamentales','180 - 200','Viveros EL OASIS','',50,49,39);</w:t>
      </w:r>
    </w:p>
    <w:p w:rsidR="00F75937" w:rsidRDefault="00F75937" w:rsidP="00F75937">
      <w:r>
        <w:t>INSERT INTO producto VALUES ('OR-240','Phoenix Canariensis','Ornamentales','110 - 130','Viveros EL OASIS','',50,6,4);</w:t>
      </w:r>
    </w:p>
    <w:p w:rsidR="00F75937" w:rsidRDefault="00F75937" w:rsidP="00F75937">
      <w:r>
        <w:t>INSERT INTO producto VALUES ('OR-241','Phoenix Canariensis','Ornamentales','180 - 200','Viveros EL OASIS','',50,19,15);</w:t>
      </w:r>
    </w:p>
    <w:p w:rsidR="00F75937" w:rsidRDefault="00F75937" w:rsidP="00F75937">
      <w:r>
        <w:t>INSERT INTO producto VALUES ('OR-242','Rhaphis Excelsa','Ornamentales','80 - 100','Viveros EL OASIS','',50,21,16);</w:t>
      </w:r>
    </w:p>
    <w:p w:rsidR="00F75937" w:rsidRDefault="00F75937" w:rsidP="00F75937">
      <w:r>
        <w:t>INSERT INTO producto VALUES ('OR-243','Rhaphis Humilis','Ornamentales','150- 170','Viveros EL OASIS','',50,64,51);</w:t>
      </w:r>
    </w:p>
    <w:p w:rsidR="00F75937" w:rsidRDefault="00F75937" w:rsidP="00F75937">
      <w:r>
        <w:t>INSERT INTO producto VALUES ('OR-244','Sabal Minor','Ornamentales','60 - 75','Viveros EL OASIS','',50,11,8);</w:t>
      </w:r>
    </w:p>
    <w:p w:rsidR="00F75937" w:rsidRDefault="00F75937" w:rsidP="00F75937">
      <w:r>
        <w:t>INSERT INTO producto VALUES ('OR-245','Sabal Minor','Ornamentales','120 - 140','Viveros EL OASIS','',50,34,27);</w:t>
      </w:r>
    </w:p>
    <w:p w:rsidR="00F75937" w:rsidRDefault="00F75937" w:rsidP="00F75937">
      <w:r>
        <w:t>INSERT INTO producto VALUES ('OR-246','Trachycarpus Fortunei','Ornamentales','90 - 105','Viveros EL OASIS','',50,18,14);</w:t>
      </w:r>
    </w:p>
    <w:p w:rsidR="00F75937" w:rsidRDefault="00F75937" w:rsidP="00F75937">
      <w:r>
        <w:t>INSERT INTO producto VALUES ('OR-247','Trachycarpus Fortunei','Ornamentales','250-300','Viveros EL OASIS','',2,462,369);</w:t>
      </w:r>
    </w:p>
    <w:p w:rsidR="00F75937" w:rsidRDefault="00F75937" w:rsidP="00F75937">
      <w:r>
        <w:lastRenderedPageBreak/>
        <w:t>INSERT INTO producto VALUES ('OR-248','Washingtonia Robusta','Ornamentales','60 - 70','Viveros EL OASIS','',15,3,2);</w:t>
      </w:r>
    </w:p>
    <w:p w:rsidR="00F75937" w:rsidRDefault="00F75937" w:rsidP="00F75937">
      <w:r>
        <w:t>INSERT INTO producto VALUES ('OR-249','Washingtonia Robusta','Ornamentales','130 - 150','Viveros EL OASIS','',15,5,4);</w:t>
      </w:r>
    </w:p>
    <w:p w:rsidR="00F75937" w:rsidRDefault="00F75937" w:rsidP="00F75937">
      <w:r>
        <w:t>INSERT INTO producto VALUES ('OR-250','Yucca Jewel','Ornamentales','80 - 105','Viveros EL OASIS','',15,10,8);</w:t>
      </w:r>
    </w:p>
    <w:p w:rsidR="00F75937" w:rsidRDefault="00F75937" w:rsidP="00F75937">
      <w:r>
        <w:t>INSERT INTO producto VALUES ('OR-251','Zamia Furfuracaea','Ornamentales','90 - 110','Viveros EL OASIS','',15,168,134);</w:t>
      </w:r>
    </w:p>
    <w:p w:rsidR="00F75937" w:rsidRDefault="00F75937" w:rsidP="00F75937">
      <w:r>
        <w:t>INSERT INTO producto VALUES ('OR-99','Mimosa DEALBATA Gaulois Astier  ','Ornamentales','200-225','Viveros EL OASIS','Acacia dealbata. Nombre común o vulgar: Mimosa fina, Mimosa, Mimosa común, Mimosa plateada, Aromo francés. Familia: Mimosaceae. Origen: Australia, Sureste, (N. G. del Sur y Victoria). Arbol de follaje persistente muy usado en parques por su atractiva floración amarilla hacia fines del invierno. Altura: de 3 a 10 metros generalmente. Crecimiento rápido. Follaje perenne de tonos plateados, muy ornamental. Sus hojas son de textura fina, de color verde y sus flores amarillas que aparecen en racimos grandes. Florece de Enero a Marzo (Hemisferio Norte). Legumbre de 5-9 cm de longitud, recta o ligeramente curvada, con los bordes algo constreñidos entre las semillas, que se disponen en el fruto longitudinalmente...',100,14,11);</w:t>
      </w:r>
    </w:p>
    <w:p w:rsidR="00F75937" w:rsidRDefault="00F75937" w:rsidP="00F75937"/>
    <w:p w:rsidR="00F75937" w:rsidRDefault="00F75937" w:rsidP="00F75937">
      <w:r>
        <w:t>INSERT INTO detalle_pedido VALUES (1,'FR-67',10,70,3);</w:t>
      </w:r>
    </w:p>
    <w:p w:rsidR="00F75937" w:rsidRDefault="00F75937" w:rsidP="00F75937">
      <w:r>
        <w:t>INSERT INTO detalle_pedido VALUES (1,'OR-127',40,4,1);</w:t>
      </w:r>
    </w:p>
    <w:p w:rsidR="00F75937" w:rsidRDefault="00F75937" w:rsidP="00F75937">
      <w:r>
        <w:t>INSERT INTO detalle_pedido VALUES (1,'OR-141',25,4,2);</w:t>
      </w:r>
    </w:p>
    <w:p w:rsidR="00F75937" w:rsidRDefault="00F75937" w:rsidP="00F75937">
      <w:r>
        <w:t>INSERT INTO detalle_pedido VALUES (1,'OR-241',15,19,4);</w:t>
      </w:r>
    </w:p>
    <w:p w:rsidR="00F75937" w:rsidRDefault="00F75937" w:rsidP="00F75937">
      <w:r>
        <w:t>INSERT INTO detalle_pedido VALUES (1,'OR-99',23,14,5);</w:t>
      </w:r>
    </w:p>
    <w:p w:rsidR="00F75937" w:rsidRDefault="00F75937" w:rsidP="00F75937">
      <w:r>
        <w:t>INSERT INTO detalle_pedido VALUES (2,'FR-4',3,29,6);</w:t>
      </w:r>
    </w:p>
    <w:p w:rsidR="00F75937" w:rsidRDefault="00F75937" w:rsidP="00F75937">
      <w:r>
        <w:t>INSERT INTO detalle_pedido VALUES (2,'FR-40',7,8,7);</w:t>
      </w:r>
    </w:p>
    <w:p w:rsidR="00F75937" w:rsidRDefault="00F75937" w:rsidP="00F75937">
      <w:r>
        <w:t>INSERT INTO detalle_pedido VALUES (2,'OR-140',50,4,3);</w:t>
      </w:r>
    </w:p>
    <w:p w:rsidR="00F75937" w:rsidRDefault="00F75937" w:rsidP="00F75937">
      <w:r>
        <w:t>INSERT INTO detalle_pedido VALUES (2,'OR-141',20,5,2);</w:t>
      </w:r>
    </w:p>
    <w:p w:rsidR="00F75937" w:rsidRDefault="00F75937" w:rsidP="00F75937">
      <w:r>
        <w:t>INSERT INTO detalle_pedido VALUES (2,'OR-159',12,6,5);</w:t>
      </w:r>
    </w:p>
    <w:p w:rsidR="00F75937" w:rsidRDefault="00F75937" w:rsidP="00F75937">
      <w:r>
        <w:t>INSERT INTO detalle_pedido VALUES (2,'OR-227',67,64,1);</w:t>
      </w:r>
    </w:p>
    <w:p w:rsidR="00F75937" w:rsidRDefault="00F75937" w:rsidP="00F75937">
      <w:r>
        <w:t>INSERT INTO detalle_pedido VALUES (2,'OR-247',5,462,4);</w:t>
      </w:r>
    </w:p>
    <w:p w:rsidR="00F75937" w:rsidRDefault="00F75937" w:rsidP="00F75937">
      <w:r>
        <w:t>INSERT INTO detalle_pedido VALUES (3,'FR-48',120,9,6);</w:t>
      </w:r>
    </w:p>
    <w:p w:rsidR="00F75937" w:rsidRDefault="00F75937" w:rsidP="00F75937">
      <w:r>
        <w:t>INSERT INTO detalle_pedido VALUES (3,'OR-122',32,5,4);</w:t>
      </w:r>
    </w:p>
    <w:p w:rsidR="00F75937" w:rsidRDefault="00F75937" w:rsidP="00F75937">
      <w:r>
        <w:t>INSERT INTO detalle_pedido VALUES (3,'OR-123',11,5,5);</w:t>
      </w:r>
    </w:p>
    <w:p w:rsidR="00F75937" w:rsidRDefault="00F75937" w:rsidP="00F75937">
      <w:r>
        <w:t>INSERT INTO detalle_pedido VALUES (3,'OR-213',30,266,1);</w:t>
      </w:r>
    </w:p>
    <w:p w:rsidR="00F75937" w:rsidRDefault="00F75937" w:rsidP="00F75937">
      <w:r>
        <w:t>INSERT INTO detalle_pedido VALUES (3,'OR-217',15,65,2);</w:t>
      </w:r>
    </w:p>
    <w:p w:rsidR="00F75937" w:rsidRDefault="00F75937" w:rsidP="00F75937">
      <w:r>
        <w:t>INSERT INTO detalle_pedido VALUES (3,'OR-218',24,25,3);</w:t>
      </w:r>
    </w:p>
    <w:p w:rsidR="00F75937" w:rsidRDefault="00F75937" w:rsidP="00F75937">
      <w:r>
        <w:lastRenderedPageBreak/>
        <w:t>INSERT INTO detalle_pedido VALUES (4,'FR-31',12,8,7);</w:t>
      </w:r>
    </w:p>
    <w:p w:rsidR="00F75937" w:rsidRDefault="00F75937" w:rsidP="00F75937">
      <w:r>
        <w:t>INSERT INTO detalle_pedido VALUES (4,'FR-34',42,8,6);</w:t>
      </w:r>
    </w:p>
    <w:p w:rsidR="00F75937" w:rsidRDefault="00F75937" w:rsidP="00F75937">
      <w:r>
        <w:t>INSERT INTO detalle_pedido VALUES (4,'FR-40',42,9,8);</w:t>
      </w:r>
    </w:p>
    <w:p w:rsidR="00F75937" w:rsidRDefault="00F75937" w:rsidP="00F75937">
      <w:r>
        <w:t>INSERT INTO detalle_pedido VALUES (4,'OR-152',3,6,5);</w:t>
      </w:r>
    </w:p>
    <w:p w:rsidR="00F75937" w:rsidRDefault="00F75937" w:rsidP="00F75937">
      <w:r>
        <w:t>INSERT INTO detalle_pedido VALUES (4,'OR-155',4,6,3);</w:t>
      </w:r>
    </w:p>
    <w:p w:rsidR="00F75937" w:rsidRDefault="00F75937" w:rsidP="00F75937">
      <w:r>
        <w:t>INSERT INTO detalle_pedido VALUES (4,'OR-156',17,9,4);</w:t>
      </w:r>
    </w:p>
    <w:p w:rsidR="00F75937" w:rsidRDefault="00F75937" w:rsidP="00F75937">
      <w:r>
        <w:t>INSERT INTO detalle_pedido VALUES (4,'OR-157',38,10,2);</w:t>
      </w:r>
    </w:p>
    <w:p w:rsidR="00F75937" w:rsidRDefault="00F75937" w:rsidP="00F75937">
      <w:r>
        <w:t>INSERT INTO detalle_pedido VALUES (4,'OR-222',21,59,1);</w:t>
      </w:r>
    </w:p>
    <w:p w:rsidR="00F75937" w:rsidRDefault="00F75937" w:rsidP="00F75937">
      <w:r>
        <w:t>INSERT INTO detalle_pedido VALUES (8,'FR-106',3,11,1);</w:t>
      </w:r>
    </w:p>
    <w:p w:rsidR="00F75937" w:rsidRDefault="00F75937" w:rsidP="00F75937">
      <w:r>
        <w:t>INSERT INTO detalle_pedido VALUES (8,'FR-108',1,32,2);</w:t>
      </w:r>
    </w:p>
    <w:p w:rsidR="00F75937" w:rsidRDefault="00F75937" w:rsidP="00F75937">
      <w:r>
        <w:t>INSERT INTO detalle_pedido VALUES (8,'FR-11',10,100,3);</w:t>
      </w:r>
    </w:p>
    <w:p w:rsidR="00F75937" w:rsidRDefault="00F75937" w:rsidP="00F75937">
      <w:r>
        <w:t>INSERT INTO detalle_pedido VALUES (9,'AR-001',80,1,3);</w:t>
      </w:r>
    </w:p>
    <w:p w:rsidR="00F75937" w:rsidRDefault="00F75937" w:rsidP="00F75937">
      <w:r>
        <w:t>INSERT INTO detalle_pedido VALUES (9,'AR-008',450,1,2);</w:t>
      </w:r>
    </w:p>
    <w:p w:rsidR="00F75937" w:rsidRDefault="00F75937" w:rsidP="00F75937">
      <w:r>
        <w:t>INSERT INTO detalle_pedido VALUES (9,'FR-106',80,8,1);</w:t>
      </w:r>
    </w:p>
    <w:p w:rsidR="00F75937" w:rsidRDefault="00F75937" w:rsidP="00F75937">
      <w:r>
        <w:t>INSERT INTO detalle_pedido VALUES (9,'FR-69',15,91,2);</w:t>
      </w:r>
    </w:p>
    <w:p w:rsidR="00F75937" w:rsidRDefault="00F75937" w:rsidP="00F75937">
      <w:r>
        <w:t>INSERT INTO detalle_pedido VALUES (10,'FR-82',5,70,2);</w:t>
      </w:r>
    </w:p>
    <w:p w:rsidR="00F75937" w:rsidRDefault="00F75937" w:rsidP="00F75937">
      <w:r>
        <w:t>INSERT INTO detalle_pedido VALUES (10,'FR-91',30,75,1);</w:t>
      </w:r>
    </w:p>
    <w:p w:rsidR="00F75937" w:rsidRDefault="00F75937" w:rsidP="00F75937">
      <w:r>
        <w:t>INSERT INTO detalle_pedido VALUES (10,'OR-234',5,64,3);</w:t>
      </w:r>
    </w:p>
    <w:p w:rsidR="00F75937" w:rsidRDefault="00F75937" w:rsidP="00F75937">
      <w:r>
        <w:t>INSERT INTO detalle_pedido VALUES (11,'AR-006',180,1,3);</w:t>
      </w:r>
    </w:p>
    <w:p w:rsidR="00F75937" w:rsidRDefault="00F75937" w:rsidP="00F75937">
      <w:r>
        <w:t>INSERT INTO detalle_pedido VALUES (11,'OR-247',80,8,1);</w:t>
      </w:r>
    </w:p>
    <w:p w:rsidR="00F75937" w:rsidRDefault="00F75937" w:rsidP="00F75937">
      <w:r>
        <w:t>INSERT INTO detalle_pedido VALUES (12,'AR-009',290,1,1);</w:t>
      </w:r>
    </w:p>
    <w:p w:rsidR="00F75937" w:rsidRDefault="00F75937" w:rsidP="00F75937">
      <w:r>
        <w:t>INSERT INTO detalle_pedido VALUES (13,'11679',5,14,1);</w:t>
      </w:r>
    </w:p>
    <w:p w:rsidR="00F75937" w:rsidRDefault="00F75937" w:rsidP="00F75937">
      <w:r>
        <w:t>INSERT INTO detalle_pedido VALUES (13,'21636',12,14,2);</w:t>
      </w:r>
    </w:p>
    <w:p w:rsidR="00F75937" w:rsidRDefault="00F75937" w:rsidP="00F75937">
      <w:r>
        <w:t>INSERT INTO detalle_pedido VALUES (13,'FR-11',5,100,3);</w:t>
      </w:r>
    </w:p>
    <w:p w:rsidR="00F75937" w:rsidRDefault="00F75937" w:rsidP="00F75937">
      <w:r>
        <w:t>INSERT INTO detalle_pedido VALUES (14,'FR-100',8,11,2);</w:t>
      </w:r>
    </w:p>
    <w:p w:rsidR="00F75937" w:rsidRDefault="00F75937" w:rsidP="00F75937">
      <w:r>
        <w:t>INSERT INTO detalle_pedido VALUES (14,'FR-13',13,57,1);</w:t>
      </w:r>
    </w:p>
    <w:p w:rsidR="00F75937" w:rsidRDefault="00F75937" w:rsidP="00F75937">
      <w:r>
        <w:t>INSERT INTO detalle_pedido VALUES (15,'FR-84',4,13,3);</w:t>
      </w:r>
    </w:p>
    <w:p w:rsidR="00F75937" w:rsidRDefault="00F75937" w:rsidP="00F75937">
      <w:r>
        <w:t>INSERT INTO detalle_pedido VALUES (15,'OR-101',2,6,2);</w:t>
      </w:r>
    </w:p>
    <w:p w:rsidR="00F75937" w:rsidRDefault="00F75937" w:rsidP="00F75937">
      <w:r>
        <w:t>INSERT INTO detalle_pedido VALUES (15,'OR-156',6,10,1);</w:t>
      </w:r>
    </w:p>
    <w:p w:rsidR="00F75937" w:rsidRDefault="00F75937" w:rsidP="00F75937">
      <w:r>
        <w:t>INSERT INTO detalle_pedido VALUES (15,'OR-203',9,10,4);</w:t>
      </w:r>
    </w:p>
    <w:p w:rsidR="00F75937" w:rsidRDefault="00F75937" w:rsidP="00F75937">
      <w:r>
        <w:lastRenderedPageBreak/>
        <w:t>INSERT INTO detalle_pedido VALUES (16,'30310',12,12,1);</w:t>
      </w:r>
    </w:p>
    <w:p w:rsidR="00F75937" w:rsidRDefault="00F75937" w:rsidP="00F75937">
      <w:r>
        <w:t>INSERT INTO detalle_pedido VALUES (16,'FR-36',10,9,2);</w:t>
      </w:r>
    </w:p>
    <w:p w:rsidR="00F75937" w:rsidRDefault="00F75937" w:rsidP="00F75937">
      <w:r>
        <w:t>INSERT INTO detalle_pedido VALUES (17,'11679',5,14,1);</w:t>
      </w:r>
    </w:p>
    <w:p w:rsidR="00F75937" w:rsidRDefault="00F75937" w:rsidP="00F75937">
      <w:r>
        <w:t>INSERT INTO detalle_pedido VALUES (17,'22225',5,12,3);</w:t>
      </w:r>
    </w:p>
    <w:p w:rsidR="00F75937" w:rsidRDefault="00F75937" w:rsidP="00F75937">
      <w:r>
        <w:t>INSERT INTO detalle_pedido VALUES (17,'FR-37',5,9,2);</w:t>
      </w:r>
    </w:p>
    <w:p w:rsidR="00F75937" w:rsidRDefault="00F75937" w:rsidP="00F75937">
      <w:r>
        <w:t>INSERT INTO detalle_pedido VALUES (17,'FR-64',5,22,4);</w:t>
      </w:r>
    </w:p>
    <w:p w:rsidR="00F75937" w:rsidRDefault="00F75937" w:rsidP="00F75937">
      <w:r>
        <w:t>INSERT INTO detalle_pedido VALUES (17,'OR-136',5,18,5);</w:t>
      </w:r>
    </w:p>
    <w:p w:rsidR="00F75937" w:rsidRDefault="00F75937" w:rsidP="00F75937">
      <w:r>
        <w:t>INSERT INTO detalle_pedido VALUES (18,'22225',4,12,2);</w:t>
      </w:r>
    </w:p>
    <w:p w:rsidR="00F75937" w:rsidRDefault="00F75937" w:rsidP="00F75937">
      <w:r>
        <w:t>INSERT INTO detalle_pedido VALUES (18,'FR-22',2,4,1);</w:t>
      </w:r>
    </w:p>
    <w:p w:rsidR="00F75937" w:rsidRDefault="00F75937" w:rsidP="00F75937">
      <w:r>
        <w:t>INSERT INTO detalle_pedido VALUES (18,'OR-159',10,6,3);</w:t>
      </w:r>
    </w:p>
    <w:p w:rsidR="00F75937" w:rsidRDefault="00F75937" w:rsidP="00F75937">
      <w:r>
        <w:t>INSERT INTO detalle_pedido VALUES (19,'30310',9,12,5);</w:t>
      </w:r>
    </w:p>
    <w:p w:rsidR="00F75937" w:rsidRDefault="00F75937" w:rsidP="00F75937">
      <w:r>
        <w:t>INSERT INTO detalle_pedido VALUES (19,'FR-23',6,8,4);</w:t>
      </w:r>
    </w:p>
    <w:p w:rsidR="00F75937" w:rsidRDefault="00F75937" w:rsidP="00F75937">
      <w:r>
        <w:t>INSERT INTO detalle_pedido VALUES (19,'FR-75',1,32,2);</w:t>
      </w:r>
    </w:p>
    <w:p w:rsidR="00F75937" w:rsidRDefault="00F75937" w:rsidP="00F75937">
      <w:r>
        <w:t>INSERT INTO detalle_pedido VALUES (19,'FR-84',5,13,1);</w:t>
      </w:r>
    </w:p>
    <w:p w:rsidR="00F75937" w:rsidRDefault="00F75937" w:rsidP="00F75937">
      <w:r>
        <w:t>INSERT INTO detalle_pedido VALUES (19,'OR-208',20,4,3);</w:t>
      </w:r>
    </w:p>
    <w:p w:rsidR="00F75937" w:rsidRDefault="00F75937" w:rsidP="00F75937">
      <w:r>
        <w:t>INSERT INTO detalle_pedido VALUES (20,'11679',14,14,1);</w:t>
      </w:r>
    </w:p>
    <w:p w:rsidR="00F75937" w:rsidRDefault="00F75937" w:rsidP="00F75937">
      <w:r>
        <w:t>INSERT INTO detalle_pedido VALUES (20,'30310',8,12,2);</w:t>
      </w:r>
    </w:p>
    <w:p w:rsidR="00F75937" w:rsidRDefault="00F75937" w:rsidP="00F75937">
      <w:r>
        <w:t>INSERT INTO detalle_pedido VALUES (21,'21636',5,14,3);</w:t>
      </w:r>
    </w:p>
    <w:p w:rsidR="00F75937" w:rsidRDefault="00F75937" w:rsidP="00F75937">
      <w:r>
        <w:t>INSERT INTO detalle_pedido VALUES (21,'FR-18',22,4,1);</w:t>
      </w:r>
    </w:p>
    <w:p w:rsidR="00F75937" w:rsidRDefault="00F75937" w:rsidP="00F75937">
      <w:r>
        <w:t>INSERT INTO detalle_pedido VALUES (21,'FR-53',3,8,2);</w:t>
      </w:r>
    </w:p>
    <w:p w:rsidR="00F75937" w:rsidRDefault="00F75937" w:rsidP="00F75937">
      <w:r>
        <w:t>INSERT INTO detalle_pedido VALUES (22,'OR-240',1,6,1);</w:t>
      </w:r>
    </w:p>
    <w:p w:rsidR="00F75937" w:rsidRDefault="00F75937" w:rsidP="00F75937">
      <w:r>
        <w:t>INSERT INTO detalle_pedido VALUES (23,'AR-002',110,1,4);</w:t>
      </w:r>
    </w:p>
    <w:p w:rsidR="00F75937" w:rsidRDefault="00F75937" w:rsidP="00F75937">
      <w:r>
        <w:t>INSERT INTO detalle_pedido VALUES (23,'FR-107',50,22,3);</w:t>
      </w:r>
    </w:p>
    <w:p w:rsidR="00F75937" w:rsidRDefault="00F75937" w:rsidP="00F75937">
      <w:r>
        <w:t>INSERT INTO detalle_pedido VALUES (23,'FR-85',4,70,2);</w:t>
      </w:r>
    </w:p>
    <w:p w:rsidR="00F75937" w:rsidRDefault="00F75937" w:rsidP="00F75937">
      <w:r>
        <w:t>INSERT INTO detalle_pedido VALUES (23,'OR-249',30,5,1);</w:t>
      </w:r>
    </w:p>
    <w:p w:rsidR="00F75937" w:rsidRDefault="00F75937" w:rsidP="00F75937">
      <w:r>
        <w:t>INSERT INTO detalle_pedido VALUES (24,'22225',3,15,1);</w:t>
      </w:r>
    </w:p>
    <w:p w:rsidR="00F75937" w:rsidRDefault="00F75937" w:rsidP="00F75937">
      <w:r>
        <w:t>INSERT INTO detalle_pedido VALUES (24,'FR-1',4,7,4);</w:t>
      </w:r>
    </w:p>
    <w:p w:rsidR="00F75937" w:rsidRDefault="00F75937" w:rsidP="00F75937">
      <w:r>
        <w:t>INSERT INTO detalle_pedido VALUES (24,'FR-23',2,7,2);</w:t>
      </w:r>
    </w:p>
    <w:p w:rsidR="00F75937" w:rsidRDefault="00F75937" w:rsidP="00F75937">
      <w:r>
        <w:t>INSERT INTO detalle_pedido VALUES (24,'OR-241',10,20,3);</w:t>
      </w:r>
    </w:p>
    <w:p w:rsidR="00F75937" w:rsidRDefault="00F75937" w:rsidP="00F75937">
      <w:r>
        <w:t>INSERT INTO detalle_pedido VALUES (25,'FR-77',15,69,1);</w:t>
      </w:r>
    </w:p>
    <w:p w:rsidR="00F75937" w:rsidRDefault="00F75937" w:rsidP="00F75937">
      <w:r>
        <w:lastRenderedPageBreak/>
        <w:t>INSERT INTO detalle_pedido VALUES (25,'FR-9',4,30,3);</w:t>
      </w:r>
    </w:p>
    <w:p w:rsidR="00F75937" w:rsidRDefault="00F75937" w:rsidP="00F75937">
      <w:r>
        <w:t>INSERT INTO detalle_pedido VALUES (25,'FR-94',10,30,2);</w:t>
      </w:r>
    </w:p>
    <w:p w:rsidR="00F75937" w:rsidRDefault="00F75937" w:rsidP="00F75937">
      <w:r>
        <w:t>INSERT INTO detalle_pedido VALUES (26,'FR-15',9,25,3);</w:t>
      </w:r>
    </w:p>
    <w:p w:rsidR="00F75937" w:rsidRDefault="00F75937" w:rsidP="00F75937">
      <w:r>
        <w:t>INSERT INTO detalle_pedido VALUES (26,'OR-188',4,25,1);</w:t>
      </w:r>
    </w:p>
    <w:p w:rsidR="00F75937" w:rsidRDefault="00F75937" w:rsidP="00F75937">
      <w:r>
        <w:t>INSERT INTO detalle_pedido VALUES (26,'OR-218',14,25,2);</w:t>
      </w:r>
    </w:p>
    <w:p w:rsidR="00F75937" w:rsidRDefault="00F75937" w:rsidP="00F75937">
      <w:r>
        <w:t>INSERT INTO detalle_pedido VALUES (27,'OR-101',22,6,2);</w:t>
      </w:r>
    </w:p>
    <w:p w:rsidR="00F75937" w:rsidRDefault="00F75937" w:rsidP="00F75937">
      <w:r>
        <w:t>INSERT INTO detalle_pedido VALUES (27,'OR-102',22,6,3);</w:t>
      </w:r>
    </w:p>
    <w:p w:rsidR="00F75937" w:rsidRDefault="00F75937" w:rsidP="00F75937">
      <w:r>
        <w:t>INSERT INTO detalle_pedido VALUES (27,'OR-186',40,6,1);</w:t>
      </w:r>
    </w:p>
    <w:p w:rsidR="00F75937" w:rsidRDefault="00F75937" w:rsidP="00F75937">
      <w:r>
        <w:t>INSERT INTO detalle_pedido VALUES (28,'FR-11',8,99,3);</w:t>
      </w:r>
    </w:p>
    <w:p w:rsidR="00F75937" w:rsidRDefault="00F75937" w:rsidP="00F75937">
      <w:r>
        <w:t>INSERT INTO detalle_pedido VALUES (28,'OR-213',3,266,2);</w:t>
      </w:r>
    </w:p>
    <w:p w:rsidR="00F75937" w:rsidRDefault="00F75937" w:rsidP="00F75937">
      <w:r>
        <w:t>INSERT INTO detalle_pedido VALUES (28,'OR-247',1,462,1);</w:t>
      </w:r>
    </w:p>
    <w:p w:rsidR="00F75937" w:rsidRDefault="00F75937" w:rsidP="00F75937">
      <w:r>
        <w:t>INSERT INTO detalle_pedido VALUES (29,'FR-82',4,70,4);</w:t>
      </w:r>
    </w:p>
    <w:p w:rsidR="00F75937" w:rsidRDefault="00F75937" w:rsidP="00F75937">
      <w:r>
        <w:t>INSERT INTO detalle_pedido VALUES (29,'FR-9',4,28,1);</w:t>
      </w:r>
    </w:p>
    <w:p w:rsidR="00F75937" w:rsidRDefault="00F75937" w:rsidP="00F75937">
      <w:r>
        <w:t>INSERT INTO detalle_pedido VALUES (29,'FR-94',20,31,5);</w:t>
      </w:r>
    </w:p>
    <w:p w:rsidR="00F75937" w:rsidRDefault="00F75937" w:rsidP="00F75937">
      <w:r>
        <w:t>INSERT INTO detalle_pedido VALUES (29,'OR-129',2,111,2);</w:t>
      </w:r>
    </w:p>
    <w:p w:rsidR="00F75937" w:rsidRDefault="00F75937" w:rsidP="00F75937">
      <w:r>
        <w:t>INSERT INTO detalle_pedido VALUES (29,'OR-160',10,9,3);</w:t>
      </w:r>
    </w:p>
    <w:p w:rsidR="00F75937" w:rsidRDefault="00F75937" w:rsidP="00F75937">
      <w:r>
        <w:t>INSERT INTO detalle_pedido VALUES (30,'AR-004',10,1,6);</w:t>
      </w:r>
    </w:p>
    <w:p w:rsidR="00F75937" w:rsidRDefault="00F75937" w:rsidP="00F75937">
      <w:r>
        <w:t>INSERT INTO detalle_pedido VALUES (30,'FR-108',2,32,2);</w:t>
      </w:r>
    </w:p>
    <w:p w:rsidR="00F75937" w:rsidRDefault="00F75937" w:rsidP="00F75937">
      <w:r>
        <w:t>INSERT INTO detalle_pedido VALUES (30,'FR-12',2,19,3);</w:t>
      </w:r>
    </w:p>
    <w:p w:rsidR="00F75937" w:rsidRDefault="00F75937" w:rsidP="00F75937">
      <w:r>
        <w:t>INSERT INTO detalle_pedido VALUES (30,'FR-72',4,31,5);</w:t>
      </w:r>
    </w:p>
    <w:p w:rsidR="00F75937" w:rsidRDefault="00F75937" w:rsidP="00F75937">
      <w:r>
        <w:t>INSERT INTO detalle_pedido VALUES (30,'FR-89',10,45,1);</w:t>
      </w:r>
    </w:p>
    <w:p w:rsidR="00F75937" w:rsidRDefault="00F75937" w:rsidP="00F75937">
      <w:r>
        <w:t>INSERT INTO detalle_pedido VALUES (30,'OR-120',5,5,4);</w:t>
      </w:r>
    </w:p>
    <w:p w:rsidR="00F75937" w:rsidRDefault="00F75937" w:rsidP="00F75937">
      <w:r>
        <w:t>INSERT INTO detalle_pedido VALUES (31,'AR-009',25,2,3);</w:t>
      </w:r>
    </w:p>
    <w:p w:rsidR="00F75937" w:rsidRDefault="00F75937" w:rsidP="00F75937">
      <w:r>
        <w:t>INSERT INTO detalle_pedido VALUES (31,'FR-102',1,20,1);</w:t>
      </w:r>
    </w:p>
    <w:p w:rsidR="00F75937" w:rsidRDefault="00F75937" w:rsidP="00F75937">
      <w:r>
        <w:t>INSERT INTO detalle_pedido VALUES (31,'FR-4',6,29,2);</w:t>
      </w:r>
    </w:p>
    <w:p w:rsidR="00F75937" w:rsidRDefault="00F75937" w:rsidP="00F75937">
      <w:r>
        <w:t>INSERT INTO detalle_pedido VALUES (32,'11679',1,14,4);</w:t>
      </w:r>
    </w:p>
    <w:p w:rsidR="00F75937" w:rsidRDefault="00F75937" w:rsidP="00F75937">
      <w:r>
        <w:t>INSERT INTO detalle_pedido VALUES (32,'21636',4,15,5);</w:t>
      </w:r>
    </w:p>
    <w:p w:rsidR="00F75937" w:rsidRDefault="00F75937" w:rsidP="00F75937">
      <w:r>
        <w:t>INSERT INTO detalle_pedido VALUES (32,'22225',1,15,3);</w:t>
      </w:r>
    </w:p>
    <w:p w:rsidR="00F75937" w:rsidRDefault="00F75937" w:rsidP="00F75937">
      <w:r>
        <w:t>INSERT INTO detalle_pedido VALUES (32,'OR-128',29,100,2);</w:t>
      </w:r>
    </w:p>
    <w:p w:rsidR="00F75937" w:rsidRDefault="00F75937" w:rsidP="00F75937">
      <w:r>
        <w:t>INSERT INTO detalle_pedido VALUES (32,'OR-193',5,20,1);</w:t>
      </w:r>
    </w:p>
    <w:p w:rsidR="00F75937" w:rsidRDefault="00F75937" w:rsidP="00F75937">
      <w:r>
        <w:lastRenderedPageBreak/>
        <w:t>INSERT INTO detalle_pedido VALUES (33,'FR-17',423,2,4);</w:t>
      </w:r>
    </w:p>
    <w:p w:rsidR="00F75937" w:rsidRDefault="00F75937" w:rsidP="00F75937">
      <w:r>
        <w:t>INSERT INTO detalle_pedido VALUES (33,'FR-29',120,8,3);</w:t>
      </w:r>
    </w:p>
    <w:p w:rsidR="00F75937" w:rsidRDefault="00F75937" w:rsidP="00F75937">
      <w:r>
        <w:t>INSERT INTO detalle_pedido VALUES (33,'OR-214',212,10,2);</w:t>
      </w:r>
    </w:p>
    <w:p w:rsidR="00F75937" w:rsidRDefault="00F75937" w:rsidP="00F75937">
      <w:r>
        <w:t>INSERT INTO detalle_pedido VALUES (33,'OR-247',150,462,1);</w:t>
      </w:r>
    </w:p>
    <w:p w:rsidR="00F75937" w:rsidRDefault="00F75937" w:rsidP="00F75937">
      <w:r>
        <w:t>INSERT INTO detalle_pedido VALUES (34,'FR-3',56,7,4);</w:t>
      </w:r>
    </w:p>
    <w:p w:rsidR="00F75937" w:rsidRDefault="00F75937" w:rsidP="00F75937">
      <w:r>
        <w:t>INSERT INTO detalle_pedido VALUES (34,'FR-7',12,29,3);</w:t>
      </w:r>
    </w:p>
    <w:p w:rsidR="00F75937" w:rsidRDefault="00F75937" w:rsidP="00F75937">
      <w:r>
        <w:t>INSERT INTO detalle_pedido VALUES (34,'OR-172',20,18,1);</w:t>
      </w:r>
    </w:p>
    <w:p w:rsidR="00F75937" w:rsidRDefault="00F75937" w:rsidP="00F75937">
      <w:r>
        <w:t>INSERT INTO detalle_pedido VALUES (34,'OR-174',24,18,2);</w:t>
      </w:r>
    </w:p>
    <w:p w:rsidR="00F75937" w:rsidRDefault="00F75937" w:rsidP="00F75937">
      <w:r>
        <w:t>INSERT INTO detalle_pedido VALUES (35,'21636',12,14,4);</w:t>
      </w:r>
    </w:p>
    <w:p w:rsidR="00F75937" w:rsidRDefault="00F75937" w:rsidP="00F75937">
      <w:r>
        <w:t>INSERT INTO detalle_pedido VALUES (35,'FR-47',55,8,3);</w:t>
      </w:r>
    </w:p>
    <w:p w:rsidR="00F75937" w:rsidRDefault="00F75937" w:rsidP="00F75937">
      <w:r>
        <w:t>INSERT INTO detalle_pedido VALUES (35,'OR-165',3,10,2);</w:t>
      </w:r>
    </w:p>
    <w:p w:rsidR="00F75937" w:rsidRDefault="00F75937" w:rsidP="00F75937">
      <w:r>
        <w:t>INSERT INTO detalle_pedido VALUES (35,'OR-181',36,10,1);</w:t>
      </w:r>
    </w:p>
    <w:p w:rsidR="00F75937" w:rsidRDefault="00F75937" w:rsidP="00F75937">
      <w:r>
        <w:t>INSERT INTO detalle_pedido VALUES (35,'OR-225',72,10,5);</w:t>
      </w:r>
    </w:p>
    <w:p w:rsidR="00F75937" w:rsidRDefault="00F75937" w:rsidP="00F75937">
      <w:r>
        <w:t>INSERT INTO detalle_pedido VALUES (36,'30310',4,12,2);</w:t>
      </w:r>
    </w:p>
    <w:p w:rsidR="00F75937" w:rsidRDefault="00F75937" w:rsidP="00F75937">
      <w:r>
        <w:t>INSERT INTO detalle_pedido VALUES (36,'FR-1',2,7,3);</w:t>
      </w:r>
    </w:p>
    <w:p w:rsidR="00F75937" w:rsidRDefault="00F75937" w:rsidP="00F75937">
      <w:r>
        <w:t>INSERT INTO detalle_pedido VALUES (36,'OR-147',6,7,4);</w:t>
      </w:r>
    </w:p>
    <w:p w:rsidR="00F75937" w:rsidRDefault="00F75937" w:rsidP="00F75937">
      <w:r>
        <w:t>INSERT INTO detalle_pedido VALUES (36,'OR-203',1,12,5);</w:t>
      </w:r>
    </w:p>
    <w:p w:rsidR="00F75937" w:rsidRDefault="00F75937" w:rsidP="00F75937">
      <w:r>
        <w:t>INSERT INTO detalle_pedido VALUES (36,'OR-99',15,13,1);</w:t>
      </w:r>
    </w:p>
    <w:p w:rsidR="00F75937" w:rsidRDefault="00F75937" w:rsidP="00F75937">
      <w:r>
        <w:t>INSERT INTO detalle_pedido VALUES (37,'FR-105',4,70,1);</w:t>
      </w:r>
    </w:p>
    <w:p w:rsidR="00F75937" w:rsidRDefault="00F75937" w:rsidP="00F75937">
      <w:r>
        <w:t>INSERT INTO detalle_pedido VALUES (37,'FR-57',203,8,2);</w:t>
      </w:r>
    </w:p>
    <w:p w:rsidR="00F75937" w:rsidRDefault="00F75937" w:rsidP="00F75937">
      <w:r>
        <w:t>INSERT INTO detalle_pedido VALUES (37,'OR-176',38,10,3);</w:t>
      </w:r>
    </w:p>
    <w:p w:rsidR="00F75937" w:rsidRDefault="00F75937" w:rsidP="00F75937">
      <w:r>
        <w:t>INSERT INTO detalle_pedido VALUES (38,'11679',5,14,1);</w:t>
      </w:r>
    </w:p>
    <w:p w:rsidR="00F75937" w:rsidRDefault="00F75937" w:rsidP="00F75937">
      <w:r>
        <w:t>INSERT INTO detalle_pedido VALUES (38,'21636',2,14,2);</w:t>
      </w:r>
    </w:p>
    <w:p w:rsidR="00F75937" w:rsidRDefault="00F75937" w:rsidP="00F75937">
      <w:r>
        <w:t>INSERT INTO detalle_pedido VALUES (39,'22225',3,12,1);</w:t>
      </w:r>
    </w:p>
    <w:p w:rsidR="00F75937" w:rsidRDefault="00F75937" w:rsidP="00F75937">
      <w:r>
        <w:t>INSERT INTO detalle_pedido VALUES (39,'30310',6,12,2);</w:t>
      </w:r>
    </w:p>
    <w:p w:rsidR="00F75937" w:rsidRDefault="00F75937" w:rsidP="00F75937">
      <w:r>
        <w:t>INSERT INTO detalle_pedido VALUES (40,'AR-001',4,1,1);</w:t>
      </w:r>
    </w:p>
    <w:p w:rsidR="00F75937" w:rsidRDefault="00F75937" w:rsidP="00F75937">
      <w:r>
        <w:t>INSERT INTO detalle_pedido VALUES (40,'AR-002',8,1,2);</w:t>
      </w:r>
    </w:p>
    <w:p w:rsidR="00F75937" w:rsidRDefault="00F75937" w:rsidP="00F75937">
      <w:r>
        <w:t>INSERT INTO detalle_pedido VALUES (41,'AR-003',5,1,1);</w:t>
      </w:r>
    </w:p>
    <w:p w:rsidR="00F75937" w:rsidRDefault="00F75937" w:rsidP="00F75937">
      <w:r>
        <w:t>INSERT INTO detalle_pedido VALUES (41,'AR-004',5,1,2);</w:t>
      </w:r>
    </w:p>
    <w:p w:rsidR="00F75937" w:rsidRDefault="00F75937" w:rsidP="00F75937">
      <w:r>
        <w:t>INSERT INTO detalle_pedido VALUES (42,'AR-005',3,1,1);</w:t>
      </w:r>
    </w:p>
    <w:p w:rsidR="00F75937" w:rsidRDefault="00F75937" w:rsidP="00F75937">
      <w:r>
        <w:lastRenderedPageBreak/>
        <w:t>INSERT INTO detalle_pedido VALUES (42,'AR-006',1,1,2);</w:t>
      </w:r>
    </w:p>
    <w:p w:rsidR="00F75937" w:rsidRDefault="00F75937" w:rsidP="00F75937">
      <w:r>
        <w:t>INSERT INTO detalle_pedido VALUES (43,'AR-007',9,1,1);</w:t>
      </w:r>
    </w:p>
    <w:p w:rsidR="00F75937" w:rsidRDefault="00F75937" w:rsidP="00F75937">
      <w:r>
        <w:t>INSERT INTO detalle_pedido VALUES (44,'AR-008',5,1,1);</w:t>
      </w:r>
    </w:p>
    <w:p w:rsidR="00F75937" w:rsidRDefault="00F75937" w:rsidP="00F75937">
      <w:r>
        <w:t>INSERT INTO detalle_pedido VALUES (45,'AR-009',6,1,1);</w:t>
      </w:r>
    </w:p>
    <w:p w:rsidR="00F75937" w:rsidRDefault="00F75937" w:rsidP="00F75937">
      <w:r>
        <w:t>INSERT INTO detalle_pedido VALUES (45,'AR-010',4,1,2);</w:t>
      </w:r>
    </w:p>
    <w:p w:rsidR="00F75937" w:rsidRDefault="00F75937" w:rsidP="00F75937">
      <w:r>
        <w:t>INSERT INTO detalle_pedido VALUES (46,'FR-1',4,7,1);</w:t>
      </w:r>
    </w:p>
    <w:p w:rsidR="00F75937" w:rsidRDefault="00F75937" w:rsidP="00F75937">
      <w:r>
        <w:t>INSERT INTO detalle_pedido VALUES (46,'FR-10',8,7,2);</w:t>
      </w:r>
    </w:p>
    <w:p w:rsidR="00F75937" w:rsidRDefault="00F75937" w:rsidP="00F75937">
      <w:r>
        <w:t>INSERT INTO detalle_pedido VALUES (47,'FR-100',9,11,1);</w:t>
      </w:r>
    </w:p>
    <w:p w:rsidR="00F75937" w:rsidRDefault="00F75937" w:rsidP="00F75937">
      <w:r>
        <w:t>INSERT INTO detalle_pedido VALUES (47,'FR-101',5,13,2);</w:t>
      </w:r>
    </w:p>
    <w:p w:rsidR="00F75937" w:rsidRDefault="00F75937" w:rsidP="00F75937">
      <w:r>
        <w:t>INSERT INTO detalle_pedido VALUES (48,'FR-102',1,18,1);</w:t>
      </w:r>
    </w:p>
    <w:p w:rsidR="00F75937" w:rsidRDefault="00F75937" w:rsidP="00F75937">
      <w:r>
        <w:t>INSERT INTO detalle_pedido VALUES (48,'FR-103',1,25,2);</w:t>
      </w:r>
    </w:p>
    <w:p w:rsidR="00F75937" w:rsidRDefault="00F75937" w:rsidP="00F75937">
      <w:r>
        <w:t>INSERT INTO detalle_pedido VALUES (48,'OR-234',50,64,1);</w:t>
      </w:r>
    </w:p>
    <w:p w:rsidR="00F75937" w:rsidRDefault="00F75937" w:rsidP="00F75937">
      <w:r>
        <w:t>INSERT INTO detalle_pedido VALUES (48,'OR-236',45,49,2);</w:t>
      </w:r>
    </w:p>
    <w:p w:rsidR="00F75937" w:rsidRDefault="00F75937" w:rsidP="00F75937">
      <w:r>
        <w:t>INSERT INTO detalle_pedido VALUES (48,'OR-237',50,19,3);</w:t>
      </w:r>
    </w:p>
    <w:p w:rsidR="00F75937" w:rsidRDefault="00F75937" w:rsidP="00F75937">
      <w:r>
        <w:t>INSERT INTO detalle_pedido VALUES (49,'OR-204',50,10,1);</w:t>
      </w:r>
    </w:p>
    <w:p w:rsidR="00F75937" w:rsidRDefault="00F75937" w:rsidP="00F75937">
      <w:r>
        <w:t>INSERT INTO detalle_pedido VALUES (49,'OR-205',10,10,2);</w:t>
      </w:r>
    </w:p>
    <w:p w:rsidR="00F75937" w:rsidRDefault="00F75937" w:rsidP="00F75937">
      <w:r>
        <w:t>INSERT INTO detalle_pedido VALUES (49,'OR-206',5,5,3);</w:t>
      </w:r>
    </w:p>
    <w:p w:rsidR="00F75937" w:rsidRDefault="00F75937" w:rsidP="00F75937">
      <w:r>
        <w:t>INSERT INTO detalle_pedido VALUES (50,'OR-225',12,10,1);</w:t>
      </w:r>
    </w:p>
    <w:p w:rsidR="00F75937" w:rsidRDefault="00F75937" w:rsidP="00F75937">
      <w:r>
        <w:t>INSERT INTO detalle_pedido VALUES (50,'OR-226',15,38,2);</w:t>
      </w:r>
    </w:p>
    <w:p w:rsidR="00F75937" w:rsidRDefault="00F75937" w:rsidP="00F75937">
      <w:r>
        <w:t>INSERT INTO detalle_pedido VALUES (50,'OR-227',44,64,3);</w:t>
      </w:r>
    </w:p>
    <w:p w:rsidR="00F75937" w:rsidRDefault="00F75937" w:rsidP="00F75937">
      <w:r>
        <w:t>INSERT INTO detalle_pedido VALUES (51,'OR-209',50,10,1);</w:t>
      </w:r>
    </w:p>
    <w:p w:rsidR="00F75937" w:rsidRDefault="00F75937" w:rsidP="00F75937">
      <w:r>
        <w:t>INSERT INTO detalle_pedido VALUES (51,'OR-210',80,39,2);</w:t>
      </w:r>
    </w:p>
    <w:p w:rsidR="00F75937" w:rsidRDefault="00F75937" w:rsidP="00F75937">
      <w:r>
        <w:t>INSERT INTO detalle_pedido VALUES (51,'OR-211',70,59,3);</w:t>
      </w:r>
    </w:p>
    <w:p w:rsidR="00F75937" w:rsidRDefault="00F75937" w:rsidP="00F75937">
      <w:r>
        <w:t>INSERT INTO detalle_pedido VALUES (53,'FR-2',1,7,1);</w:t>
      </w:r>
    </w:p>
    <w:p w:rsidR="00F75937" w:rsidRDefault="00F75937" w:rsidP="00F75937">
      <w:r>
        <w:t>INSERT INTO detalle_pedido VALUES (53,'FR-85',1,70,3);</w:t>
      </w:r>
    </w:p>
    <w:p w:rsidR="00F75937" w:rsidRDefault="00F75937" w:rsidP="00F75937">
      <w:r>
        <w:t>INSERT INTO detalle_pedido VALUES (53,'FR-86',2,11,2);</w:t>
      </w:r>
    </w:p>
    <w:p w:rsidR="00F75937" w:rsidRDefault="00F75937" w:rsidP="00F75937">
      <w:r>
        <w:t>INSERT INTO detalle_pedido VALUES (53,'OR-116',6,7,4);</w:t>
      </w:r>
    </w:p>
    <w:p w:rsidR="00F75937" w:rsidRDefault="00F75937" w:rsidP="00F75937">
      <w:r>
        <w:t>INSERT INTO detalle_pedido VALUES (54,'11679',3,14,3);</w:t>
      </w:r>
    </w:p>
    <w:p w:rsidR="00F75937" w:rsidRDefault="00F75937" w:rsidP="00F75937">
      <w:r>
        <w:t>INSERT INTO detalle_pedido VALUES (54,'FR-100',45,10,2);</w:t>
      </w:r>
    </w:p>
    <w:p w:rsidR="00F75937" w:rsidRDefault="00F75937" w:rsidP="00F75937">
      <w:r>
        <w:t>INSERT INTO detalle_pedido VALUES (54,'FR-18',5,4,1);</w:t>
      </w:r>
    </w:p>
    <w:p w:rsidR="00F75937" w:rsidRDefault="00F75937" w:rsidP="00F75937">
      <w:r>
        <w:lastRenderedPageBreak/>
        <w:t>INSERT INTO detalle_pedido VALUES (54,'FR-79',3,22,4);</w:t>
      </w:r>
    </w:p>
    <w:p w:rsidR="00F75937" w:rsidRDefault="00F75937" w:rsidP="00F75937">
      <w:r>
        <w:t>INSERT INTO detalle_pedido VALUES (54,'OR-116',8,7,6);</w:t>
      </w:r>
    </w:p>
    <w:p w:rsidR="00F75937" w:rsidRDefault="00F75937" w:rsidP="00F75937">
      <w:r>
        <w:t>INSERT INTO detalle_pedido VALUES (54,'OR-123',3,5,5);</w:t>
      </w:r>
    </w:p>
    <w:p w:rsidR="00F75937" w:rsidRDefault="00F75937" w:rsidP="00F75937">
      <w:r>
        <w:t>INSERT INTO detalle_pedido VALUES (54,'OR-168',2,10,7);</w:t>
      </w:r>
    </w:p>
    <w:p w:rsidR="00F75937" w:rsidRDefault="00F75937" w:rsidP="00F75937">
      <w:r>
        <w:t>INSERT INTO detalle_pedido VALUES (55,'OR-115',9,7,1);</w:t>
      </w:r>
    </w:p>
    <w:p w:rsidR="00F75937" w:rsidRDefault="00F75937" w:rsidP="00F75937">
      <w:r>
        <w:t>INSERT INTO detalle_pedido VALUES (55,'OR-213',2,266,2);</w:t>
      </w:r>
    </w:p>
    <w:p w:rsidR="00F75937" w:rsidRDefault="00F75937" w:rsidP="00F75937">
      <w:r>
        <w:t>INSERT INTO detalle_pedido VALUES (55,'OR-227',6,64,5);</w:t>
      </w:r>
    </w:p>
    <w:p w:rsidR="00F75937" w:rsidRDefault="00F75937" w:rsidP="00F75937">
      <w:r>
        <w:t>INSERT INTO detalle_pedido VALUES (55,'OR-243',2,64,4);</w:t>
      </w:r>
    </w:p>
    <w:p w:rsidR="00F75937" w:rsidRDefault="00F75937" w:rsidP="00F75937">
      <w:r>
        <w:t>INSERT INTO detalle_pedido VALUES (55,'OR-247',1,462,3);</w:t>
      </w:r>
    </w:p>
    <w:p w:rsidR="00F75937" w:rsidRDefault="00F75937" w:rsidP="00F75937">
      <w:r>
        <w:t>INSERT INTO detalle_pedido VALUES (56,'OR-129',1,115,5);</w:t>
      </w:r>
    </w:p>
    <w:p w:rsidR="00F75937" w:rsidRDefault="00F75937" w:rsidP="00F75937">
      <w:r>
        <w:t>INSERT INTO detalle_pedido VALUES (56,'OR-130',10,18,6);</w:t>
      </w:r>
    </w:p>
    <w:p w:rsidR="00F75937" w:rsidRDefault="00F75937" w:rsidP="00F75937">
      <w:r>
        <w:t>INSERT INTO detalle_pedido VALUES (56,'OR-179',1,6,3);</w:t>
      </w:r>
    </w:p>
    <w:p w:rsidR="00F75937" w:rsidRDefault="00F75937" w:rsidP="00F75937">
      <w:r>
        <w:t>INSERT INTO detalle_pedido VALUES (56,'OR-196',3,10,4);</w:t>
      </w:r>
    </w:p>
    <w:p w:rsidR="00F75937" w:rsidRDefault="00F75937" w:rsidP="00F75937">
      <w:r>
        <w:t>INSERT INTO detalle_pedido VALUES (56,'OR-207',4,4,2);</w:t>
      </w:r>
    </w:p>
    <w:p w:rsidR="00F75937" w:rsidRDefault="00F75937" w:rsidP="00F75937">
      <w:r>
        <w:t>INSERT INTO detalle_pedido VALUES (56,'OR-250',3,10,1);</w:t>
      </w:r>
    </w:p>
    <w:p w:rsidR="00F75937" w:rsidRDefault="00F75937" w:rsidP="00F75937">
      <w:r>
        <w:t>INSERT INTO detalle_pedido VALUES (57,'FR-69',6,91,4);</w:t>
      </w:r>
    </w:p>
    <w:p w:rsidR="00F75937" w:rsidRDefault="00F75937" w:rsidP="00F75937">
      <w:r>
        <w:t>INSERT INTO detalle_pedido VALUES (57,'FR-81',3,49,3);</w:t>
      </w:r>
    </w:p>
    <w:p w:rsidR="00F75937" w:rsidRDefault="00F75937" w:rsidP="00F75937">
      <w:r>
        <w:t>INSERT INTO detalle_pedido VALUES (57,'FR-84',2,13,1);</w:t>
      </w:r>
    </w:p>
    <w:p w:rsidR="00F75937" w:rsidRDefault="00F75937" w:rsidP="00F75937">
      <w:r>
        <w:t>INSERT INTO detalle_pedido VALUES (57,'FR-94',6,9,2);</w:t>
      </w:r>
    </w:p>
    <w:p w:rsidR="00F75937" w:rsidRDefault="00F75937" w:rsidP="00F75937">
      <w:r>
        <w:t>INSERT INTO detalle_pedido VALUES (58,'OR-102',65,18,3);</w:t>
      </w:r>
    </w:p>
    <w:p w:rsidR="00F75937" w:rsidRDefault="00F75937" w:rsidP="00F75937">
      <w:r>
        <w:t>INSERT INTO detalle_pedido VALUES (58,'OR-139',80,4,1);</w:t>
      </w:r>
    </w:p>
    <w:p w:rsidR="00F75937" w:rsidRDefault="00F75937" w:rsidP="00F75937">
      <w:r>
        <w:t>INSERT INTO detalle_pedido VALUES (58,'OR-172',69,15,2);</w:t>
      </w:r>
    </w:p>
    <w:p w:rsidR="00F75937" w:rsidRDefault="00F75937" w:rsidP="00F75937">
      <w:r>
        <w:t>INSERT INTO detalle_pedido VALUES (58,'OR-177',150,15,4);</w:t>
      </w:r>
    </w:p>
    <w:p w:rsidR="00F75937" w:rsidRDefault="00F75937" w:rsidP="00F75937">
      <w:r>
        <w:t>INSERT INTO detalle_pedido VALUES (74,'FR-67',15,70,1);</w:t>
      </w:r>
    </w:p>
    <w:p w:rsidR="00F75937" w:rsidRDefault="00F75937" w:rsidP="00F75937">
      <w:r>
        <w:t>INSERT INTO detalle_pedido VALUES (74,'OR-227',34,64,2);</w:t>
      </w:r>
    </w:p>
    <w:p w:rsidR="00F75937" w:rsidRDefault="00F75937" w:rsidP="00F75937">
      <w:r>
        <w:t>INSERT INTO detalle_pedido VALUES (74,'OR-247',42,8,3);</w:t>
      </w:r>
    </w:p>
    <w:p w:rsidR="00F75937" w:rsidRDefault="00F75937" w:rsidP="00F75937">
      <w:r>
        <w:t>INSERT INTO detalle_pedido VALUES (75,'AR-006',60,1,2);</w:t>
      </w:r>
    </w:p>
    <w:p w:rsidR="00F75937" w:rsidRDefault="00F75937" w:rsidP="00F75937">
      <w:r>
        <w:t>INSERT INTO detalle_pedido VALUES (75,'FR-87',24,22,3);</w:t>
      </w:r>
    </w:p>
    <w:p w:rsidR="00F75937" w:rsidRDefault="00F75937" w:rsidP="00F75937">
      <w:r>
        <w:t>INSERT INTO detalle_pedido VALUES (75,'OR-157',46,10,1);</w:t>
      </w:r>
    </w:p>
    <w:p w:rsidR="00F75937" w:rsidRDefault="00F75937" w:rsidP="00F75937">
      <w:r>
        <w:t>INSERT INTO detalle_pedido VALUES (76,'AR-009',250,1,5);</w:t>
      </w:r>
    </w:p>
    <w:p w:rsidR="00F75937" w:rsidRDefault="00F75937" w:rsidP="00F75937">
      <w:r>
        <w:lastRenderedPageBreak/>
        <w:t>INSERT INTO detalle_pedido VALUES (76,'FR-79',40,22,3);</w:t>
      </w:r>
    </w:p>
    <w:p w:rsidR="00F75937" w:rsidRDefault="00F75937" w:rsidP="00F75937">
      <w:r>
        <w:t>INSERT INTO detalle_pedido VALUES (76,'FR-87',24,22,4);</w:t>
      </w:r>
    </w:p>
    <w:p w:rsidR="00F75937" w:rsidRDefault="00F75937" w:rsidP="00F75937">
      <w:r>
        <w:t>INSERT INTO detalle_pedido VALUES (76,'FR-94',35,9,1);</w:t>
      </w:r>
    </w:p>
    <w:p w:rsidR="00F75937" w:rsidRDefault="00F75937" w:rsidP="00F75937">
      <w:r>
        <w:t>INSERT INTO detalle_pedido VALUES (76,'OR-196',25,10,2);</w:t>
      </w:r>
    </w:p>
    <w:p w:rsidR="00F75937" w:rsidRDefault="00F75937" w:rsidP="00F75937">
      <w:r>
        <w:t>INSERT INTO detalle_pedido VALUES (77,'22225',34,12,2);</w:t>
      </w:r>
    </w:p>
    <w:p w:rsidR="00F75937" w:rsidRDefault="00F75937" w:rsidP="00F75937">
      <w:r>
        <w:t>INSERT INTO detalle_pedido VALUES (77,'30310',15,12,1);</w:t>
      </w:r>
    </w:p>
    <w:p w:rsidR="00F75937" w:rsidRDefault="00F75937" w:rsidP="00F75937">
      <w:r>
        <w:t>INSERT INTO detalle_pedido VALUES (78,'FR-53',25,8,2);</w:t>
      </w:r>
    </w:p>
    <w:p w:rsidR="00F75937" w:rsidRDefault="00F75937" w:rsidP="00F75937">
      <w:r>
        <w:t>INSERT INTO detalle_pedido VALUES (78,'FR-85',56,70,3);</w:t>
      </w:r>
    </w:p>
    <w:p w:rsidR="00F75937" w:rsidRDefault="00F75937" w:rsidP="00F75937">
      <w:r>
        <w:t>INSERT INTO detalle_pedido VALUES (78,'OR-157',42,10,4);</w:t>
      </w:r>
    </w:p>
    <w:p w:rsidR="00F75937" w:rsidRDefault="00F75937" w:rsidP="00F75937">
      <w:r>
        <w:t>INSERT INTO detalle_pedido VALUES (78,'OR-208',30,4,1);</w:t>
      </w:r>
    </w:p>
    <w:p w:rsidR="00F75937" w:rsidRDefault="00F75937" w:rsidP="00F75937">
      <w:r>
        <w:t>INSERT INTO detalle_pedido VALUES (79,'OR-240',50,6,1);</w:t>
      </w:r>
    </w:p>
    <w:p w:rsidR="00F75937" w:rsidRDefault="00F75937" w:rsidP="00F75937">
      <w:r>
        <w:t>INSERT INTO detalle_pedido VALUES (80,'FR-11',40,100,3);</w:t>
      </w:r>
    </w:p>
    <w:p w:rsidR="00F75937" w:rsidRDefault="00F75937" w:rsidP="00F75937">
      <w:r>
        <w:t>INSERT INTO detalle_pedido VALUES (80,'FR-36',47,9,2);</w:t>
      </w:r>
    </w:p>
    <w:p w:rsidR="00F75937" w:rsidRDefault="00F75937" w:rsidP="00F75937">
      <w:r>
        <w:t>INSERT INTO detalle_pedido VALUES (80,'OR-136',75,18,1);</w:t>
      </w:r>
    </w:p>
    <w:p w:rsidR="00F75937" w:rsidRDefault="00F75937" w:rsidP="00F75937">
      <w:r>
        <w:t>INSERT INTO detalle_pedido VALUES (81,'OR-208',30,4,1);</w:t>
      </w:r>
    </w:p>
    <w:p w:rsidR="00F75937" w:rsidRDefault="00F75937" w:rsidP="00F75937">
      <w:r>
        <w:t>INSERT INTO detalle_pedido VALUES (82,'OR-227',34,64,1);</w:t>
      </w:r>
    </w:p>
    <w:p w:rsidR="00F75937" w:rsidRDefault="00F75937" w:rsidP="00F75937">
      <w:r>
        <w:t>INSERT INTO detalle_pedido VALUES (83,'OR-208',30,4,1);</w:t>
      </w:r>
    </w:p>
    <w:p w:rsidR="00F75937" w:rsidRDefault="00F75937" w:rsidP="00F75937">
      <w:r>
        <w:t>INSERT INTO detalle_pedido VALUES (89,'FR-108',3,32,2);</w:t>
      </w:r>
    </w:p>
    <w:p w:rsidR="00F75937" w:rsidRDefault="00F75937" w:rsidP="00F75937">
      <w:r>
        <w:t>INSERT INTO detalle_pedido VALUES (89,'FR-3',15,7,6);</w:t>
      </w:r>
    </w:p>
    <w:p w:rsidR="00F75937" w:rsidRDefault="00F75937" w:rsidP="00F75937">
      <w:r>
        <w:t>INSERT INTO detalle_pedido VALUES (89,'FR-42',12,8,4);</w:t>
      </w:r>
    </w:p>
    <w:p w:rsidR="00F75937" w:rsidRDefault="00F75937" w:rsidP="00F75937">
      <w:r>
        <w:t>INSERT INTO detalle_pedido VALUES (89,'FR-66',5,49,1);</w:t>
      </w:r>
    </w:p>
    <w:p w:rsidR="00F75937" w:rsidRDefault="00F75937" w:rsidP="00F75937">
      <w:r>
        <w:t>INSERT INTO detalle_pedido VALUES (89,'FR-87',4,22,3);</w:t>
      </w:r>
    </w:p>
    <w:p w:rsidR="00F75937" w:rsidRDefault="00F75937" w:rsidP="00F75937">
      <w:r>
        <w:t>INSERT INTO detalle_pedido VALUES (89,'OR-157',8,10,5);</w:t>
      </w:r>
    </w:p>
    <w:p w:rsidR="00F75937" w:rsidRDefault="00F75937" w:rsidP="00F75937">
      <w:r>
        <w:t>INSERT INTO detalle_pedido VALUES (90,'AR-001',19,1,1);</w:t>
      </w:r>
    </w:p>
    <w:p w:rsidR="00F75937" w:rsidRDefault="00F75937" w:rsidP="00F75937">
      <w:r>
        <w:t>INSERT INTO detalle_pedido VALUES (90,'AR-002',10,1,2);</w:t>
      </w:r>
    </w:p>
    <w:p w:rsidR="00F75937" w:rsidRDefault="00F75937" w:rsidP="00F75937">
      <w:r>
        <w:t>INSERT INTO detalle_pedido VALUES (90,'AR-003',12,1,3);</w:t>
      </w:r>
    </w:p>
    <w:p w:rsidR="00F75937" w:rsidRDefault="00F75937" w:rsidP="00F75937">
      <w:r>
        <w:t>INSERT INTO detalle_pedido VALUES (91,'FR-100',52,11,1);</w:t>
      </w:r>
    </w:p>
    <w:p w:rsidR="00F75937" w:rsidRDefault="00F75937" w:rsidP="00F75937">
      <w:r>
        <w:t>INSERT INTO detalle_pedido VALUES (91,'FR-101',14,13,2);</w:t>
      </w:r>
    </w:p>
    <w:p w:rsidR="00F75937" w:rsidRDefault="00F75937" w:rsidP="00F75937">
      <w:r>
        <w:t>INSERT INTO detalle_pedido VALUES (91,'FR-102',35,18,3);</w:t>
      </w:r>
    </w:p>
    <w:p w:rsidR="00F75937" w:rsidRDefault="00F75937" w:rsidP="00F75937">
      <w:r>
        <w:t>INSERT INTO detalle_pedido VALUES (92,'FR-108',12,23,1);</w:t>
      </w:r>
    </w:p>
    <w:p w:rsidR="00F75937" w:rsidRDefault="00F75937" w:rsidP="00F75937">
      <w:r>
        <w:lastRenderedPageBreak/>
        <w:t>INSERT INTO detalle_pedido VALUES (92,'FR-11',20,100,2);</w:t>
      </w:r>
    </w:p>
    <w:p w:rsidR="00F75937" w:rsidRDefault="00F75937" w:rsidP="00F75937">
      <w:r>
        <w:t>INSERT INTO detalle_pedido VALUES (92,'FR-12',30,21,3);</w:t>
      </w:r>
    </w:p>
    <w:p w:rsidR="00F75937" w:rsidRDefault="00F75937" w:rsidP="00F75937">
      <w:r>
        <w:t>INSERT INTO detalle_pedido VALUES (93,'FR-54',25,9,1);</w:t>
      </w:r>
    </w:p>
    <w:p w:rsidR="00F75937" w:rsidRDefault="00F75937" w:rsidP="00F75937">
      <w:r>
        <w:t>INSERT INTO detalle_pedido VALUES (93,'FR-58',51,11,2);</w:t>
      </w:r>
    </w:p>
    <w:p w:rsidR="00F75937" w:rsidRDefault="00F75937" w:rsidP="00F75937">
      <w:r>
        <w:t>INSERT INTO detalle_pedido VALUES (93,'FR-60',3,32,3);</w:t>
      </w:r>
    </w:p>
    <w:p w:rsidR="00F75937" w:rsidRDefault="00F75937" w:rsidP="00F75937">
      <w:r>
        <w:t>INSERT INTO detalle_pedido VALUES (94,'11679',12,14,1);</w:t>
      </w:r>
    </w:p>
    <w:p w:rsidR="00F75937" w:rsidRDefault="00F75937" w:rsidP="00F75937">
      <w:r>
        <w:t>INSERT INTO detalle_pedido VALUES (94,'FR-11',33,100,3);</w:t>
      </w:r>
    </w:p>
    <w:p w:rsidR="00F75937" w:rsidRDefault="00F75937" w:rsidP="00F75937">
      <w:r>
        <w:t>INSERT INTO detalle_pedido VALUES (94,'FR-4',79,29,2);</w:t>
      </w:r>
    </w:p>
    <w:p w:rsidR="00F75937" w:rsidRDefault="00F75937" w:rsidP="00F75937">
      <w:r>
        <w:t>INSERT INTO detalle_pedido VALUES (95,'FR-10',9,7,2);</w:t>
      </w:r>
    </w:p>
    <w:p w:rsidR="00F75937" w:rsidRDefault="00F75937" w:rsidP="00F75937">
      <w:r>
        <w:t>INSERT INTO detalle_pedido VALUES (95,'FR-75',6,32,1);</w:t>
      </w:r>
    </w:p>
    <w:p w:rsidR="00F75937" w:rsidRDefault="00F75937" w:rsidP="00F75937">
      <w:r>
        <w:t>INSERT INTO detalle_pedido VALUES (95,'FR-82',5,70,3);</w:t>
      </w:r>
    </w:p>
    <w:p w:rsidR="00F75937" w:rsidRDefault="00F75937" w:rsidP="00F75937">
      <w:r>
        <w:t>INSERT INTO detalle_pedido VALUES (96,'FR-43',6,8,1);</w:t>
      </w:r>
    </w:p>
    <w:p w:rsidR="00F75937" w:rsidRDefault="00F75937" w:rsidP="00F75937">
      <w:r>
        <w:t>INSERT INTO detalle_pedido VALUES (96,'FR-6',16,7,4);</w:t>
      </w:r>
    </w:p>
    <w:p w:rsidR="00F75937" w:rsidRDefault="00F75937" w:rsidP="00F75937">
      <w:r>
        <w:t>INSERT INTO detalle_pedido VALUES (96,'FR-71',10,22,3);</w:t>
      </w:r>
    </w:p>
    <w:p w:rsidR="00F75937" w:rsidRDefault="00F75937" w:rsidP="00F75937">
      <w:r>
        <w:t>INSERT INTO detalle_pedido VALUES (96,'FR-90',4,70,2);</w:t>
      </w:r>
    </w:p>
    <w:p w:rsidR="00F75937" w:rsidRDefault="00F75937" w:rsidP="00F75937">
      <w:r>
        <w:t>INSERT INTO detalle_pedido VALUES (97,'FR-41',12,8,1);</w:t>
      </w:r>
    </w:p>
    <w:p w:rsidR="00F75937" w:rsidRDefault="00F75937" w:rsidP="00F75937">
      <w:r>
        <w:t>INSERT INTO detalle_pedido VALUES (97,'FR-54',14,9,2);</w:t>
      </w:r>
    </w:p>
    <w:p w:rsidR="00F75937" w:rsidRDefault="00F75937" w:rsidP="00F75937">
      <w:r>
        <w:t>INSERT INTO detalle_pedido VALUES (97,'OR-156',10,10,3);</w:t>
      </w:r>
    </w:p>
    <w:p w:rsidR="00F75937" w:rsidRDefault="00F75937" w:rsidP="00F75937">
      <w:r>
        <w:t>INSERT INTO detalle_pedido VALUES (98,'FR-33',14,8,4);</w:t>
      </w:r>
    </w:p>
    <w:p w:rsidR="00F75937" w:rsidRDefault="00F75937" w:rsidP="00F75937">
      <w:r>
        <w:t>INSERT INTO detalle_pedido VALUES (98,'FR-56',16,8,3);</w:t>
      </w:r>
    </w:p>
    <w:p w:rsidR="00F75937" w:rsidRDefault="00F75937" w:rsidP="00F75937">
      <w:r>
        <w:t>INSERT INTO detalle_pedido VALUES (98,'FR-60',8,32,1);</w:t>
      </w:r>
    </w:p>
    <w:p w:rsidR="00F75937" w:rsidRDefault="00F75937" w:rsidP="00F75937">
      <w:r>
        <w:t>INSERT INTO detalle_pedido VALUES (98,'FR-8',18,6,5);</w:t>
      </w:r>
    </w:p>
    <w:p w:rsidR="00F75937" w:rsidRDefault="00F75937" w:rsidP="00F75937">
      <w:r>
        <w:t>INSERT INTO detalle_pedido VALUES (98,'FR-85',6,70,2);</w:t>
      </w:r>
    </w:p>
    <w:p w:rsidR="00F75937" w:rsidRDefault="00F75937" w:rsidP="00F75937">
      <w:r>
        <w:t>INSERT INTO detalle_pedido VALUES (99,'OR-157',15,10,2);</w:t>
      </w:r>
    </w:p>
    <w:p w:rsidR="00F75937" w:rsidRDefault="00F75937" w:rsidP="00F75937">
      <w:r>
        <w:t>INSERT INTO detalle_pedido VALUES (99,'OR-227',30,64,1);</w:t>
      </w:r>
    </w:p>
    <w:p w:rsidR="00F75937" w:rsidRDefault="00F75937" w:rsidP="00F75937">
      <w:r>
        <w:t>INSERT INTO detalle_pedido VALUES (100,'FR-87',20,22,1);</w:t>
      </w:r>
    </w:p>
    <w:p w:rsidR="00F75937" w:rsidRDefault="00F75937" w:rsidP="00F75937">
      <w:r>
        <w:t>INSERT INTO detalle_pedido VALUES (100,'FR-94',40,9,2);</w:t>
      </w:r>
    </w:p>
    <w:p w:rsidR="00F75937" w:rsidRDefault="00F75937" w:rsidP="00F75937">
      <w:r>
        <w:t>INSERT INTO detalle_pedido VALUES (101,'AR-006',50,1,1);</w:t>
      </w:r>
    </w:p>
    <w:p w:rsidR="00F75937" w:rsidRDefault="00F75937" w:rsidP="00F75937">
      <w:r>
        <w:t>INSERT INTO detalle_pedido VALUES (101,'AR-009',159,1,2);</w:t>
      </w:r>
    </w:p>
    <w:p w:rsidR="00F75937" w:rsidRDefault="00F75937" w:rsidP="00F75937">
      <w:r>
        <w:t>INSERT INTO detalle_pedido VALUES (102,'22225',32,12,2);</w:t>
      </w:r>
    </w:p>
    <w:p w:rsidR="00F75937" w:rsidRDefault="00F75937" w:rsidP="00F75937">
      <w:r>
        <w:lastRenderedPageBreak/>
        <w:t>INSERT INTO detalle_pedido VALUES (102,'30310',23,12,1);</w:t>
      </w:r>
    </w:p>
    <w:p w:rsidR="00F75937" w:rsidRDefault="00F75937" w:rsidP="00F75937">
      <w:r>
        <w:t>INSERT INTO detalle_pedido VALUES (103,'FR-53',12,8,2);</w:t>
      </w:r>
    </w:p>
    <w:p w:rsidR="00F75937" w:rsidRDefault="00F75937" w:rsidP="00F75937">
      <w:r>
        <w:t>INSERT INTO detalle_pedido VALUES (103,'OR-208',52,4,1);</w:t>
      </w:r>
    </w:p>
    <w:p w:rsidR="00F75937" w:rsidRDefault="00F75937" w:rsidP="00F75937">
      <w:r>
        <w:t>INSERT INTO detalle_pedido VALUES (104,'FR-85',9,70,1);</w:t>
      </w:r>
    </w:p>
    <w:p w:rsidR="00F75937" w:rsidRDefault="00F75937" w:rsidP="00F75937">
      <w:r>
        <w:t>INSERT INTO detalle_pedido VALUES (104,'OR-157',113,10,2);</w:t>
      </w:r>
    </w:p>
    <w:p w:rsidR="00F75937" w:rsidRDefault="00F75937" w:rsidP="00F75937">
      <w:r>
        <w:t>INSERT INTO detalle_pedido VALUES (105,'OR-227',21,64,2);</w:t>
      </w:r>
    </w:p>
    <w:p w:rsidR="00F75937" w:rsidRDefault="00F75937" w:rsidP="00F75937">
      <w:r>
        <w:t>INSERT INTO detalle_pedido VALUES (105,'OR-240',27,6,1);</w:t>
      </w:r>
    </w:p>
    <w:p w:rsidR="00F75937" w:rsidRDefault="00F75937" w:rsidP="00F75937">
      <w:r>
        <w:t>INSERT INTO detalle_pedido VALUES (106,'AR-009',231,1,1);</w:t>
      </w:r>
    </w:p>
    <w:p w:rsidR="00F75937" w:rsidRDefault="00F75937" w:rsidP="00F75937">
      <w:r>
        <w:t>INSERT INTO detalle_pedido VALUES (106,'OR-136',47,18,2);</w:t>
      </w:r>
    </w:p>
    <w:p w:rsidR="00F75937" w:rsidRDefault="00F75937" w:rsidP="00F75937">
      <w:r>
        <w:t>INSERT INTO detalle_pedido VALUES (107,'30310',143,12,2);</w:t>
      </w:r>
    </w:p>
    <w:p w:rsidR="00F75937" w:rsidRDefault="00F75937" w:rsidP="00F75937">
      <w:r>
        <w:t>INSERT INTO detalle_pedido VALUES (107,'FR-11',15,100,1);</w:t>
      </w:r>
    </w:p>
    <w:p w:rsidR="00F75937" w:rsidRDefault="00F75937" w:rsidP="00F75937">
      <w:r>
        <w:t>INSERT INTO detalle_pedido VALUES (108,'FR-53',53,8,1);</w:t>
      </w:r>
    </w:p>
    <w:p w:rsidR="00F75937" w:rsidRDefault="00F75937" w:rsidP="00F75937">
      <w:r>
        <w:t>INSERT INTO detalle_pedido VALUES (108,'OR-208',59,4,2);</w:t>
      </w:r>
    </w:p>
    <w:p w:rsidR="00F75937" w:rsidRDefault="00F75937" w:rsidP="00F75937">
      <w:r>
        <w:t>INSERT INTO detalle_pedido VALUES (109,'FR-22',8,4,5);</w:t>
      </w:r>
    </w:p>
    <w:p w:rsidR="00F75937" w:rsidRDefault="00F75937" w:rsidP="00F75937">
      <w:r>
        <w:t>INSERT INTO detalle_pedido VALUES (109,'FR-36',12,9,3);</w:t>
      </w:r>
    </w:p>
    <w:p w:rsidR="00F75937" w:rsidRDefault="00F75937" w:rsidP="00F75937">
      <w:r>
        <w:t>INSERT INTO detalle_pedido VALUES (109,'FR-45',14,8,4);</w:t>
      </w:r>
    </w:p>
    <w:p w:rsidR="00F75937" w:rsidRDefault="00F75937" w:rsidP="00F75937">
      <w:r>
        <w:t>INSERT INTO detalle_pedido VALUES (109,'OR-104',20,10,1);</w:t>
      </w:r>
    </w:p>
    <w:p w:rsidR="00F75937" w:rsidRDefault="00F75937" w:rsidP="00F75937">
      <w:r>
        <w:t>INSERT INTO detalle_pedido VALUES (109,'OR-119',10,5,2);</w:t>
      </w:r>
    </w:p>
    <w:p w:rsidR="00F75937" w:rsidRDefault="00F75937" w:rsidP="00F75937">
      <w:r>
        <w:t>INSERT INTO detalle_pedido VALUES (109,'OR-125',3,5,6);</w:t>
      </w:r>
    </w:p>
    <w:p w:rsidR="00F75937" w:rsidRDefault="00F75937" w:rsidP="00F75937">
      <w:r>
        <w:t>INSERT INTO detalle_pedido VALUES (109,'OR-130',2,18,7);</w:t>
      </w:r>
    </w:p>
    <w:p w:rsidR="00F75937" w:rsidRDefault="00F75937" w:rsidP="00F75937">
      <w:r>
        <w:t>INSERT INTO detalle_pedido VALUES (110,'AR-010',6,1,3);</w:t>
      </w:r>
    </w:p>
    <w:p w:rsidR="00F75937" w:rsidRDefault="00F75937" w:rsidP="00F75937">
      <w:r>
        <w:t>INSERT INTO detalle_pedido VALUES (110,'FR-1',14,7,1);</w:t>
      </w:r>
    </w:p>
    <w:p w:rsidR="00F75937" w:rsidRDefault="00F75937" w:rsidP="00F75937">
      <w:r>
        <w:t>INSERT INTO detalle_pedido VALUES (110,'FR-16',1,45,2);</w:t>
      </w:r>
    </w:p>
    <w:p w:rsidR="00F75937" w:rsidRDefault="00F75937" w:rsidP="00F75937">
      <w:r>
        <w:t>INSERT INTO detalle_pedido VALUES (116,'21636',5,14,1);</w:t>
      </w:r>
    </w:p>
    <w:p w:rsidR="00F75937" w:rsidRDefault="00F75937" w:rsidP="00F75937">
      <w:r>
        <w:t>INSERT INTO detalle_pedido VALUES (116,'AR-001',32,1,2);</w:t>
      </w:r>
    </w:p>
    <w:p w:rsidR="00F75937" w:rsidRDefault="00F75937" w:rsidP="00F75937">
      <w:r>
        <w:t>INSERT INTO detalle_pedido VALUES (116,'AR-005',18,1,5);</w:t>
      </w:r>
    </w:p>
    <w:p w:rsidR="00F75937" w:rsidRDefault="00F75937" w:rsidP="00F75937">
      <w:r>
        <w:t>INSERT INTO detalle_pedido VALUES (116,'FR-33',13,8,3);</w:t>
      </w:r>
    </w:p>
    <w:p w:rsidR="00F75937" w:rsidRDefault="00F75937" w:rsidP="00F75937">
      <w:r>
        <w:t>INSERT INTO detalle_pedido VALUES (116,'OR-200',10,4,4);</w:t>
      </w:r>
    </w:p>
    <w:p w:rsidR="00F75937" w:rsidRDefault="00F75937" w:rsidP="00F75937">
      <w:r>
        <w:t>INSERT INTO detalle_pedido VALUES (117,'FR-78',2,15,1);</w:t>
      </w:r>
    </w:p>
    <w:p w:rsidR="00F75937" w:rsidRDefault="00F75937" w:rsidP="00F75937">
      <w:r>
        <w:t>INSERT INTO detalle_pedido VALUES (117,'FR-80',1,32,3);</w:t>
      </w:r>
    </w:p>
    <w:p w:rsidR="00F75937" w:rsidRDefault="00F75937" w:rsidP="00F75937">
      <w:r>
        <w:lastRenderedPageBreak/>
        <w:t>INSERT INTO detalle_pedido VALUES (117,'OR-146',17,4,2);</w:t>
      </w:r>
    </w:p>
    <w:p w:rsidR="00F75937" w:rsidRDefault="00F75937" w:rsidP="00F75937">
      <w:r>
        <w:t>INSERT INTO detalle_pedido VALUES (117,'OR-179',4,6,4);</w:t>
      </w:r>
    </w:p>
    <w:p w:rsidR="00F75937" w:rsidRDefault="00F75937" w:rsidP="00F75937">
      <w:r>
        <w:t>INSERT INTO detalle_pedido VALUES (128,'AR-004',15,1,1);</w:t>
      </w:r>
    </w:p>
    <w:p w:rsidR="00F75937" w:rsidRDefault="00F75937" w:rsidP="00F75937">
      <w:r>
        <w:t>INSERT INTO detalle_pedido VALUES (128,'OR-150',18,2,2);</w:t>
      </w:r>
    </w:p>
    <w:p w:rsidR="00F75937" w:rsidRDefault="00F75937" w:rsidP="00F75937">
      <w:r>
        <w:t>INSERT INTO detalle_pedido VALUES (52,'FR-67',10,70,1);</w:t>
      </w:r>
    </w:p>
    <w:p w:rsidR="00F75937" w:rsidRDefault="00F75937" w:rsidP="00F75937">
      <w:r>
        <w:t>INSERT INTO detalle_pedido VALUES (59,'FR-67',10,70,1);</w:t>
      </w:r>
    </w:p>
    <w:p w:rsidR="00F75937" w:rsidRDefault="00F75937" w:rsidP="00F75937">
      <w:r>
        <w:t>INSERT INTO detalle_pedido VALUES (60,'FR-67',10,70,1);</w:t>
      </w:r>
    </w:p>
    <w:p w:rsidR="00F75937" w:rsidRDefault="00F75937" w:rsidP="00F75937">
      <w:r>
        <w:t>INSERT INTO detalle_pedido VALUES (61,'FR-67',10,70,1);</w:t>
      </w:r>
    </w:p>
    <w:p w:rsidR="00F75937" w:rsidRDefault="00F75937" w:rsidP="00F75937">
      <w:r>
        <w:t>INSERT INTO detalle_pedido VALUES (62,'FR-67',10,70,1);</w:t>
      </w:r>
    </w:p>
    <w:p w:rsidR="00F75937" w:rsidRDefault="00F75937" w:rsidP="00F75937">
      <w:r>
        <w:t>INSERT INTO detalle_pedido VALUES (63,'FR-67',10,70,1);</w:t>
      </w:r>
    </w:p>
    <w:p w:rsidR="00F75937" w:rsidRDefault="00F75937" w:rsidP="00F75937">
      <w:r>
        <w:t>INSERT INTO detalle_pedido VALUES (64,'FR-67',10,70,1);</w:t>
      </w:r>
    </w:p>
    <w:p w:rsidR="00F75937" w:rsidRDefault="00F75937" w:rsidP="00F75937">
      <w:r>
        <w:t>INSERT INTO detalle_pedido VALUES (65,'FR-67',10,70,1);</w:t>
      </w:r>
    </w:p>
    <w:p w:rsidR="00F75937" w:rsidRDefault="00F75937" w:rsidP="00F75937">
      <w:r>
        <w:t>INSERT INTO detalle_pedido VALUES (66,'FR-67',10,70,1);</w:t>
      </w:r>
    </w:p>
    <w:p w:rsidR="00F75937" w:rsidRDefault="00F75937" w:rsidP="00F75937">
      <w:r>
        <w:t>INSERT INTO detalle_pedido VALUES (67,'FR-67',10,70,1);</w:t>
      </w:r>
    </w:p>
    <w:p w:rsidR="00F75937" w:rsidRDefault="00F75937" w:rsidP="00F75937">
      <w:r>
        <w:t>INSERT INTO detalle_pedido VALUES (68,'FR-67',10,70,1);</w:t>
      </w:r>
    </w:p>
    <w:p w:rsidR="00F75937" w:rsidRDefault="00F75937" w:rsidP="00F75937">
      <w:r>
        <w:t>INSERT INTO detalle_pedido VALUES (111,'FR-67',10,70,1);</w:t>
      </w:r>
    </w:p>
    <w:p w:rsidR="00F75937" w:rsidRDefault="00F75937" w:rsidP="00F75937">
      <w:r>
        <w:t>INSERT INTO detalle_pedido VALUES (112,'FR-67',10,70,1);</w:t>
      </w:r>
    </w:p>
    <w:p w:rsidR="00F75937" w:rsidRDefault="00F75937" w:rsidP="00F75937">
      <w:r>
        <w:t>INSERT INTO detalle_pedido VALUES (113,'FR-67',10,70,1);</w:t>
      </w:r>
    </w:p>
    <w:p w:rsidR="00F75937" w:rsidRDefault="00F75937" w:rsidP="00F75937">
      <w:r>
        <w:t>INSERT INTO detalle_pedido VALUES (114,'FR-67',10,70,1);</w:t>
      </w:r>
    </w:p>
    <w:p w:rsidR="00F75937" w:rsidRDefault="00F75937" w:rsidP="00F75937">
      <w:r>
        <w:t>INSERT INTO detalle_pedido VALUES (115,'FR-67',10,70,1);</w:t>
      </w:r>
    </w:p>
    <w:p w:rsidR="00F75937" w:rsidRDefault="00F75937" w:rsidP="00F75937">
      <w:r>
        <w:t>INSERT INTO detalle_pedido VALUES (118,'FR-67',10,70,1);</w:t>
      </w:r>
    </w:p>
    <w:p w:rsidR="00F75937" w:rsidRDefault="00F75937" w:rsidP="00F75937">
      <w:r>
        <w:t>INSERT INTO detalle_pedido VALUES (119,'FR-67',10,70,1);</w:t>
      </w:r>
    </w:p>
    <w:p w:rsidR="00F75937" w:rsidRDefault="00F75937" w:rsidP="00F75937">
      <w:r>
        <w:t>INSERT INTO detalle_pedido VALUES (120,'FR-67',10,70,1);</w:t>
      </w:r>
    </w:p>
    <w:p w:rsidR="00F75937" w:rsidRDefault="00F75937" w:rsidP="00F75937">
      <w:r>
        <w:t>INSERT INTO detalle_pedido VALUES (121,'FR-67',10,70,1);</w:t>
      </w:r>
    </w:p>
    <w:p w:rsidR="00F75937" w:rsidRDefault="00F75937" w:rsidP="00F75937">
      <w:r>
        <w:t>INSERT INTO detalle_pedido VALUES (122,'FR-67',10,70,1);</w:t>
      </w:r>
    </w:p>
    <w:p w:rsidR="00F75937" w:rsidRDefault="00F75937" w:rsidP="00F75937">
      <w:r>
        <w:t>INSERT INTO detalle_pedido VALUES (123,'FR-67',10,70,1);</w:t>
      </w:r>
    </w:p>
    <w:p w:rsidR="00F75937" w:rsidRDefault="00F75937" w:rsidP="00F75937">
      <w:r>
        <w:t>INSERT INTO detalle_pedido VALUES (124,'FR-67',10,70,1);</w:t>
      </w:r>
    </w:p>
    <w:p w:rsidR="00F75937" w:rsidRDefault="00F75937" w:rsidP="00F75937">
      <w:r>
        <w:t>INSERT INTO detalle_pedido VALUES (125,'FR-67',10,70,1);</w:t>
      </w:r>
    </w:p>
    <w:p w:rsidR="00F75937" w:rsidRDefault="00F75937" w:rsidP="00F75937">
      <w:r>
        <w:t>INSERT INTO detalle_pedido VALUES (126,'FR-67',10,70,1);</w:t>
      </w:r>
    </w:p>
    <w:p w:rsidR="00F75937" w:rsidRDefault="00F75937" w:rsidP="00F75937">
      <w:r>
        <w:t>INSERT INTO detalle_pedido VALUES (127,'FR-67',10,70,1);</w:t>
      </w:r>
    </w:p>
    <w:p w:rsidR="00F75937" w:rsidRDefault="00F75937" w:rsidP="00F75937"/>
    <w:p w:rsidR="00F75937" w:rsidRDefault="00F75937" w:rsidP="00F75937">
      <w:r>
        <w:t>INSERT INTO pago VALUES (1,'PayPal','ak-std-000001','2008-11-10',2000);</w:t>
      </w:r>
    </w:p>
    <w:p w:rsidR="00F75937" w:rsidRDefault="00F75937" w:rsidP="00F75937">
      <w:r>
        <w:t>INSERT INTO pago VALUES (1,'PayPal','ak-std-000002','2008-12-10',2000);</w:t>
      </w:r>
    </w:p>
    <w:p w:rsidR="00F75937" w:rsidRDefault="00F75937" w:rsidP="00F75937">
      <w:r>
        <w:t>INSERT INTO pago VALUES (3,'PayPal','ak-std-000003','2009-01-16',5000);</w:t>
      </w:r>
    </w:p>
    <w:p w:rsidR="00F75937" w:rsidRDefault="00F75937" w:rsidP="00F75937">
      <w:r>
        <w:t>INSERT INTO pago VALUES (3,'PayPal','ak-std-000004','2009-02-16',5000);</w:t>
      </w:r>
    </w:p>
    <w:p w:rsidR="00F75937" w:rsidRDefault="00F75937" w:rsidP="00F75937">
      <w:r>
        <w:t>INSERT INTO pago VALUES (3,'PayPal','ak-std-000005','2009-02-19',926);</w:t>
      </w:r>
    </w:p>
    <w:p w:rsidR="00F75937" w:rsidRDefault="00F75937" w:rsidP="00F75937">
      <w:r>
        <w:t>INSERT INTO pago VALUES (4,'PayPal','ak-std-000006','2007-01-08',20000);</w:t>
      </w:r>
    </w:p>
    <w:p w:rsidR="00F75937" w:rsidRDefault="00F75937" w:rsidP="00F75937">
      <w:r>
        <w:t>INSERT INTO pago VALUES (4,'PayPal','ak-std-000007','2007-01-08',20000);</w:t>
      </w:r>
    </w:p>
    <w:p w:rsidR="00F75937" w:rsidRDefault="00F75937" w:rsidP="00F75937">
      <w:r>
        <w:t>INSERT INTO pago VALUES (4,'PayPal','ak-std-000008','2007-01-08',20000);</w:t>
      </w:r>
    </w:p>
    <w:p w:rsidR="00F75937" w:rsidRDefault="00F75937" w:rsidP="00F75937">
      <w:r>
        <w:t>INSERT INTO pago VALUES (4,'PayPal','ak-std-000009','2007-01-08',20000);</w:t>
      </w:r>
    </w:p>
    <w:p w:rsidR="00F75937" w:rsidRDefault="00F75937" w:rsidP="00F75937">
      <w:r>
        <w:t>INSERT INTO pago VALUES (4,'PayPal','ak-std-000010','2007-01-08',1849);</w:t>
      </w:r>
    </w:p>
    <w:p w:rsidR="00F75937" w:rsidRDefault="00F75937" w:rsidP="00F75937">
      <w:r>
        <w:t>INSERT INTO pago VALUES (5,'Transferencia','ak-std-000011','2006-01-18',23794);</w:t>
      </w:r>
    </w:p>
    <w:p w:rsidR="00F75937" w:rsidRDefault="00F75937" w:rsidP="00F75937">
      <w:r>
        <w:t>INSERT INTO pago VALUES (7,'Cheque','ak-std-000012','2009-01-13',2390);</w:t>
      </w:r>
    </w:p>
    <w:p w:rsidR="00F75937" w:rsidRDefault="00F75937" w:rsidP="00F75937">
      <w:r>
        <w:t>INSERT INTO pago VALUES (9,'PayPal','ak-std-000013','2009-01-06',929);</w:t>
      </w:r>
    </w:p>
    <w:p w:rsidR="00F75937" w:rsidRDefault="00F75937" w:rsidP="00F75937">
      <w:r>
        <w:t>INSERT INTO pago VALUES (13,'PayPal','ak-std-000014','2008-08-04',2246);</w:t>
      </w:r>
    </w:p>
    <w:p w:rsidR="00F75937" w:rsidRDefault="00F75937" w:rsidP="00F75937">
      <w:r>
        <w:t>INSERT INTO pago VALUES (14,'PayPal','ak-std-000015','2008-07-15',4160);</w:t>
      </w:r>
    </w:p>
    <w:p w:rsidR="00F75937" w:rsidRDefault="00F75937" w:rsidP="00F75937">
      <w:r>
        <w:t>INSERT INTO pago VALUES (15,'PayPal','ak-std-000016','2009-01-15',2081);</w:t>
      </w:r>
    </w:p>
    <w:p w:rsidR="00F75937" w:rsidRDefault="00F75937" w:rsidP="00F75937">
      <w:r>
        <w:t>INSERT INTO pago VALUES (15,'PayPal','ak-std-000035','2009-02-15',10000);</w:t>
      </w:r>
    </w:p>
    <w:p w:rsidR="00F75937" w:rsidRDefault="00F75937" w:rsidP="00F75937">
      <w:r>
        <w:t>INSERT INTO pago VALUES (16,'PayPal','ak-std-000017','2009-02-16',4399);</w:t>
      </w:r>
    </w:p>
    <w:p w:rsidR="00F75937" w:rsidRDefault="00F75937" w:rsidP="00F75937">
      <w:r>
        <w:t>INSERT INTO pago VALUES (19,'PayPal','ak-std-000018','2009-03-06',232);</w:t>
      </w:r>
    </w:p>
    <w:p w:rsidR="00F75937" w:rsidRDefault="00F75937" w:rsidP="00F75937">
      <w:r>
        <w:t>INSERT INTO pago VALUES (23,'PayPal','ak-std-000019','2009-03-26',272);</w:t>
      </w:r>
    </w:p>
    <w:p w:rsidR="00F75937" w:rsidRDefault="00F75937" w:rsidP="00F75937">
      <w:r>
        <w:t>INSERT INTO pago VALUES (26,'PayPal','ak-std-000020','2008-03-18',18846);</w:t>
      </w:r>
    </w:p>
    <w:p w:rsidR="00F75937" w:rsidRDefault="00F75937" w:rsidP="00F75937">
      <w:r>
        <w:t>INSERT INTO pago VALUES (27,'PayPal','ak-std-000021','2009-02-08',10972);</w:t>
      </w:r>
    </w:p>
    <w:p w:rsidR="00F75937" w:rsidRDefault="00F75937" w:rsidP="00F75937">
      <w:r>
        <w:t>INSERT INTO pago VALUES (28,'PayPal','ak-std-000022','2009-01-13',8489);</w:t>
      </w:r>
    </w:p>
    <w:p w:rsidR="00F75937" w:rsidRDefault="00F75937" w:rsidP="00F75937">
      <w:r>
        <w:t>INSERT INTO pago VALUES (30,'PayPal','ak-std-000024','2009-01-16',7863);</w:t>
      </w:r>
    </w:p>
    <w:p w:rsidR="00F75937" w:rsidRDefault="00F75937" w:rsidP="00F75937">
      <w:r>
        <w:t>INSERT INTO pago VALUES (35,'PayPal','ak-std-000025','2007-10-06',3321);</w:t>
      </w:r>
    </w:p>
    <w:p w:rsidR="00947FE5" w:rsidRDefault="00F75937" w:rsidP="00F75937">
      <w:r>
        <w:t>INSERT INTO pago VALUES (38,'PayPal','ak-std-000026','2006-05-26',1171);</w:t>
      </w:r>
    </w:p>
    <w:sectPr w:rsidR="00947FE5" w:rsidSect="00947FE5">
      <w:headerReference w:type="default" r:id="rId6"/>
      <w:footerReference w:type="default" r:id="rId7"/>
      <w:pgSz w:w="11906" w:h="16838"/>
      <w:pgMar w:top="238" w:right="0" w:bottom="23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AC9" w:rsidRDefault="00295AC9" w:rsidP="00947FE5">
      <w:pPr>
        <w:spacing w:after="0" w:line="240" w:lineRule="auto"/>
      </w:pPr>
      <w:r>
        <w:separator/>
      </w:r>
    </w:p>
  </w:endnote>
  <w:endnote w:type="continuationSeparator" w:id="0">
    <w:p w:rsidR="00295AC9" w:rsidRDefault="00295AC9" w:rsidP="00947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902" w:type="dxa"/>
      <w:tblInd w:w="-1701" w:type="dxa"/>
      <w:tblBorders>
        <w:insideH w:val="single" w:sz="4" w:space="0" w:color="auto"/>
      </w:tblBorders>
      <w:tblLook w:val="04A0" w:firstRow="1" w:lastRow="0" w:firstColumn="1" w:lastColumn="0" w:noHBand="0" w:noVBand="1"/>
    </w:tblPr>
    <w:tblGrid>
      <w:gridCol w:w="9754"/>
      <w:gridCol w:w="2148"/>
    </w:tblGrid>
    <w:tr w:rsidR="00947FE5" w:rsidRPr="00D923D3" w:rsidTr="00D923D3">
      <w:tc>
        <w:tcPr>
          <w:tcW w:w="9754" w:type="dxa"/>
          <w:shd w:val="clear" w:color="auto" w:fill="FF0000"/>
        </w:tcPr>
        <w:p w:rsidR="00947FE5" w:rsidRPr="00D923D3" w:rsidRDefault="00947FE5" w:rsidP="00D923D3">
          <w:pPr>
            <w:pStyle w:val="Piedepgina"/>
            <w:ind w:left="-117"/>
          </w:pPr>
        </w:p>
      </w:tc>
      <w:tc>
        <w:tcPr>
          <w:tcW w:w="2148" w:type="dxa"/>
          <w:shd w:val="clear" w:color="auto" w:fill="auto"/>
        </w:tcPr>
        <w:p w:rsidR="00947FE5" w:rsidRPr="00D923D3" w:rsidRDefault="00F75937" w:rsidP="00D923D3">
          <w:pPr>
            <w:pStyle w:val="Piedepgina"/>
            <w:jc w:val="right"/>
          </w:pPr>
          <w:r w:rsidRPr="00311DD9">
            <w:rPr>
              <w:noProof/>
              <w:lang w:eastAsia="es-ES"/>
            </w:rPr>
            <w:drawing>
              <wp:inline distT="0" distB="0" distL="0" distR="0">
                <wp:extent cx="1211580" cy="3733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373380"/>
                        </a:xfrm>
                        <a:prstGeom prst="rect">
                          <a:avLst/>
                        </a:prstGeom>
                        <a:noFill/>
                        <a:ln>
                          <a:noFill/>
                        </a:ln>
                      </pic:spPr>
                    </pic:pic>
                  </a:graphicData>
                </a:graphic>
              </wp:inline>
            </w:drawing>
          </w:r>
        </w:p>
      </w:tc>
    </w:tr>
  </w:tbl>
  <w:p w:rsidR="00947FE5" w:rsidRDefault="00947FE5" w:rsidP="00947FE5">
    <w:pPr>
      <w:pStyle w:val="Piedepgina"/>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AC9" w:rsidRDefault="00295AC9" w:rsidP="00947FE5">
      <w:pPr>
        <w:spacing w:after="0" w:line="240" w:lineRule="auto"/>
      </w:pPr>
      <w:r>
        <w:separator/>
      </w:r>
    </w:p>
  </w:footnote>
  <w:footnote w:type="continuationSeparator" w:id="0">
    <w:p w:rsidR="00295AC9" w:rsidRDefault="00295AC9" w:rsidP="00947F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907" w:type="dxa"/>
      <w:tblInd w:w="-1706" w:type="dxa"/>
      <w:tblBorders>
        <w:insideH w:val="single" w:sz="4" w:space="0" w:color="auto"/>
      </w:tblBorders>
      <w:tblLook w:val="04A0" w:firstRow="1" w:lastRow="0" w:firstColumn="1" w:lastColumn="0" w:noHBand="0" w:noVBand="1"/>
    </w:tblPr>
    <w:tblGrid>
      <w:gridCol w:w="4897"/>
      <w:gridCol w:w="7010"/>
    </w:tblGrid>
    <w:tr w:rsidR="00947FE5" w:rsidRPr="00D923D3" w:rsidTr="00D923D3">
      <w:tc>
        <w:tcPr>
          <w:tcW w:w="4820" w:type="dxa"/>
          <w:shd w:val="clear" w:color="auto" w:fill="auto"/>
        </w:tcPr>
        <w:p w:rsidR="00947FE5" w:rsidRPr="00D923D3" w:rsidRDefault="00F75937" w:rsidP="00947FE5">
          <w:pPr>
            <w:pStyle w:val="Encabezado"/>
          </w:pPr>
          <w:r w:rsidRPr="00311DD9">
            <w:rPr>
              <w:noProof/>
              <w:lang w:eastAsia="es-ES"/>
            </w:rPr>
            <w:drawing>
              <wp:inline distT="0" distB="0" distL="0" distR="0">
                <wp:extent cx="2971800" cy="38862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388620"/>
                        </a:xfrm>
                        <a:prstGeom prst="rect">
                          <a:avLst/>
                        </a:prstGeom>
                        <a:noFill/>
                        <a:ln>
                          <a:noFill/>
                        </a:ln>
                      </pic:spPr>
                    </pic:pic>
                  </a:graphicData>
                </a:graphic>
              </wp:inline>
            </w:drawing>
          </w:r>
        </w:p>
      </w:tc>
      <w:tc>
        <w:tcPr>
          <w:tcW w:w="7087" w:type="dxa"/>
          <w:shd w:val="clear" w:color="auto" w:fill="FF0000"/>
        </w:tcPr>
        <w:p w:rsidR="00947FE5" w:rsidRPr="00D923D3" w:rsidRDefault="00947FE5" w:rsidP="00947FE5">
          <w:pPr>
            <w:pStyle w:val="Encabezado"/>
          </w:pPr>
        </w:p>
      </w:tc>
    </w:tr>
  </w:tbl>
  <w:p w:rsidR="00947FE5" w:rsidRPr="00947FE5" w:rsidRDefault="00947FE5" w:rsidP="00947FE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37"/>
    <w:rsid w:val="00295AC9"/>
    <w:rsid w:val="00672DA3"/>
    <w:rsid w:val="00743151"/>
    <w:rsid w:val="007F71DC"/>
    <w:rsid w:val="00947FE5"/>
    <w:rsid w:val="00C4725D"/>
    <w:rsid w:val="00D923D3"/>
    <w:rsid w:val="00DA4B25"/>
    <w:rsid w:val="00F759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A976D9-1995-4E44-A267-687DA80A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F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7FE5"/>
  </w:style>
  <w:style w:type="paragraph" w:styleId="Piedepgina">
    <w:name w:val="footer"/>
    <w:basedOn w:val="Normal"/>
    <w:link w:val="PiedepginaCar"/>
    <w:uiPriority w:val="99"/>
    <w:unhideWhenUsed/>
    <w:rsid w:val="00947F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7FE5"/>
  </w:style>
  <w:style w:type="table" w:styleId="Tablaconcuadrcula">
    <w:name w:val="Table Grid"/>
    <w:basedOn w:val="Tablanormal"/>
    <w:uiPriority w:val="39"/>
    <w:rsid w:val="00947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scu\Documents\Plantillas%20personalizadas%20de%20Office\Plantilla%20Word%20CC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Word CCC.dot</Template>
  <TotalTime>6</TotalTime>
  <Pages>49</Pages>
  <Words>21078</Words>
  <Characters>115930</Characters>
  <Application>Microsoft Office Word</Application>
  <DocSecurity>0</DocSecurity>
  <Lines>966</Lines>
  <Paragraphs>273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Escudero</dc:creator>
  <cp:keywords/>
  <dc:description/>
  <cp:lastModifiedBy>Cuenta Microsoft</cp:lastModifiedBy>
  <cp:revision>1</cp:revision>
  <dcterms:created xsi:type="dcterms:W3CDTF">2023-03-13T12:31:00Z</dcterms:created>
  <dcterms:modified xsi:type="dcterms:W3CDTF">2023-03-13T12:37:00Z</dcterms:modified>
</cp:coreProperties>
</file>